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76BE5" w14:textId="7C949DE9" w:rsidR="002F4694" w:rsidRDefault="00D51F44" w:rsidP="00D51F44">
      <w:pPr>
        <w:pStyle w:val="--5"/>
        <w:numPr>
          <w:ilvl w:val="0"/>
          <w:numId w:val="9"/>
        </w:numPr>
        <w:ind w:firstLineChars="0"/>
      </w:pPr>
      <w:r>
        <w:rPr>
          <w:rFonts w:hint="eastAsia"/>
        </w:rPr>
        <w:t>到</w:t>
      </w:r>
      <w:r>
        <w:rPr>
          <w:rFonts w:hint="eastAsia"/>
        </w:rPr>
        <w:t>NVIDIA</w:t>
      </w:r>
      <w:r>
        <w:rPr>
          <w:rFonts w:hint="eastAsia"/>
        </w:rPr>
        <w:t>官网下载最新版的驱动，如果是中文系统，请移动到</w:t>
      </w:r>
      <w:r>
        <w:rPr>
          <w:rFonts w:hint="eastAsia"/>
        </w:rPr>
        <w:t>home</w:t>
      </w:r>
      <w:r>
        <w:rPr>
          <w:rFonts w:hint="eastAsia"/>
        </w:rPr>
        <w:t>目录下，纯文本模式下，无法打中文，无法进入下载的文件夹。</w:t>
      </w:r>
    </w:p>
    <w:p w14:paraId="1940E27A" w14:textId="23A5AD89" w:rsidR="00D51F44" w:rsidRDefault="00D51F44" w:rsidP="00D51F44">
      <w:pPr>
        <w:pStyle w:val="--5"/>
        <w:numPr>
          <w:ilvl w:val="0"/>
          <w:numId w:val="9"/>
        </w:numPr>
        <w:ind w:firstLineChars="0"/>
      </w:pPr>
      <w:r>
        <w:rPr>
          <w:rFonts w:hint="eastAsia"/>
        </w:rPr>
        <w:t>删除旧的驱动：</w:t>
      </w:r>
    </w:p>
    <w:p w14:paraId="25FF2A80" w14:textId="24468FD6" w:rsidR="00D51F44" w:rsidRDefault="00D51F44" w:rsidP="00D51F44">
      <w:pPr>
        <w:pStyle w:val="--5"/>
        <w:ind w:left="840" w:firstLineChars="0" w:firstLine="0"/>
      </w:pPr>
      <w:r>
        <w:rPr>
          <w:rFonts w:hint="eastAsia"/>
        </w:rPr>
        <w:t>sudo</w:t>
      </w:r>
      <w:r>
        <w:t xml:space="preserve"> apt-get remove --purge nvidia*</w:t>
      </w:r>
    </w:p>
    <w:p w14:paraId="4208DAC3" w14:textId="78A5CCAB" w:rsidR="00455CE9" w:rsidRDefault="00455CE9" w:rsidP="00D51F44">
      <w:pPr>
        <w:pStyle w:val="--5"/>
        <w:ind w:left="840" w:firstLineChars="0" w:firstLine="0"/>
      </w:pPr>
      <w:r>
        <w:rPr>
          <w:rFonts w:hint="eastAsia"/>
        </w:rPr>
        <w:t>sudo</w:t>
      </w:r>
      <w:r>
        <w:t xml:space="preserve"> apt autoremove nvidia*</w:t>
      </w:r>
    </w:p>
    <w:p w14:paraId="72045D6B" w14:textId="0389FEEC" w:rsidR="00D51F44" w:rsidRDefault="00D51F44" w:rsidP="00D51F44">
      <w:pPr>
        <w:pStyle w:val="--5"/>
        <w:ind w:left="420" w:firstLineChars="175" w:firstLine="420"/>
      </w:pPr>
      <w:r>
        <w:t>#</w:t>
      </w:r>
      <w:r>
        <w:t>若安装失败也是这样卸载</w:t>
      </w:r>
      <w:r>
        <w:rPr>
          <w:rFonts w:hint="eastAsia"/>
        </w:rPr>
        <w:t>以及下面的命令（没试过）</w:t>
      </w:r>
    </w:p>
    <w:p w14:paraId="5C6C61D8" w14:textId="2C80CFE7" w:rsidR="00D51F44" w:rsidRDefault="00D51F44" w:rsidP="00D51F44">
      <w:pPr>
        <w:pStyle w:val="--5"/>
        <w:ind w:left="840" w:firstLineChars="0" w:firstLine="0"/>
      </w:pPr>
      <w:r>
        <w:t xml:space="preserve"> ./NVIDIA-Linux-x86_64-390.48.run --uninstall #</w:t>
      </w:r>
      <w:r>
        <w:t>确保卸载干净。</w:t>
      </w:r>
    </w:p>
    <w:p w14:paraId="07D59666" w14:textId="6CB1F9BE" w:rsidR="00D51F44" w:rsidRDefault="00923E3C" w:rsidP="00D51F44">
      <w:pPr>
        <w:pStyle w:val="--5"/>
        <w:numPr>
          <w:ilvl w:val="0"/>
          <w:numId w:val="9"/>
        </w:numPr>
        <w:ind w:firstLineChars="0"/>
      </w:pPr>
      <w:r w:rsidRPr="00923E3C">
        <w:rPr>
          <w:rFonts w:hint="eastAsia"/>
        </w:rPr>
        <w:t>屏蔽</w:t>
      </w:r>
      <w:r w:rsidRPr="00923E3C">
        <w:t>nouveau</w:t>
      </w:r>
      <w:r w:rsidRPr="00923E3C">
        <w:t>驱动</w:t>
      </w:r>
      <w:r w:rsidR="005D5FC3">
        <w:rPr>
          <w:rFonts w:hint="eastAsia"/>
        </w:rPr>
        <w:t>（此过程可以再纯文本模式下（</w:t>
      </w:r>
      <w:r w:rsidR="005D5FC3">
        <w:rPr>
          <w:rFonts w:hint="eastAsia"/>
        </w:rPr>
        <w:t>Ctrl</w:t>
      </w:r>
      <w:r w:rsidR="005D5FC3">
        <w:t>+Alt+F1</w:t>
      </w:r>
      <w:r w:rsidR="005D5FC3">
        <w:rPr>
          <w:rFonts w:hint="eastAsia"/>
        </w:rPr>
        <w:t>）进行也可以在图像界面下进行）</w:t>
      </w:r>
    </w:p>
    <w:p w14:paraId="30CD4682" w14:textId="6B40BDF1" w:rsidR="00923E3C" w:rsidRDefault="00923E3C" w:rsidP="00923E3C">
      <w:pPr>
        <w:pStyle w:val="--5"/>
        <w:ind w:left="840" w:firstLineChars="0" w:firstLine="0"/>
        <w:rPr>
          <w:rFonts w:ascii="Verdana" w:hAnsi="Verdana"/>
          <w:color w:val="333333"/>
          <w:sz w:val="21"/>
          <w:shd w:val="clear" w:color="auto" w:fill="FFFFFF"/>
        </w:rPr>
      </w:pPr>
      <w:r>
        <w:rPr>
          <w:rFonts w:ascii="Verdana" w:hAnsi="Verdana"/>
          <w:color w:val="333333"/>
          <w:sz w:val="21"/>
          <w:shd w:val="clear" w:color="auto" w:fill="FFFFFF"/>
        </w:rPr>
        <w:t>Ubuntu</w:t>
      </w:r>
      <w:r>
        <w:rPr>
          <w:rFonts w:ascii="Verdana" w:hAnsi="Verdana"/>
          <w:color w:val="333333"/>
          <w:sz w:val="21"/>
          <w:shd w:val="clear" w:color="auto" w:fill="FFFFFF"/>
        </w:rPr>
        <w:t>系统集成的显卡驱动程序是</w:t>
      </w:r>
      <w:r>
        <w:rPr>
          <w:rFonts w:ascii="Verdana" w:hAnsi="Verdana"/>
          <w:color w:val="333333"/>
          <w:sz w:val="21"/>
          <w:shd w:val="clear" w:color="auto" w:fill="FFFFFF"/>
        </w:rPr>
        <w:t>nouveau</w:t>
      </w:r>
      <w:r>
        <w:rPr>
          <w:rFonts w:ascii="Verdana" w:hAnsi="Verdana"/>
          <w:color w:val="333333"/>
          <w:sz w:val="21"/>
          <w:shd w:val="clear" w:color="auto" w:fill="FFFFFF"/>
        </w:rPr>
        <w:t>，它是第三方为</w:t>
      </w:r>
      <w:r>
        <w:rPr>
          <w:rFonts w:ascii="Verdana" w:hAnsi="Verdana"/>
          <w:color w:val="333333"/>
          <w:sz w:val="21"/>
          <w:shd w:val="clear" w:color="auto" w:fill="FFFFFF"/>
        </w:rPr>
        <w:t>NVIDIA</w:t>
      </w:r>
      <w:r>
        <w:rPr>
          <w:rFonts w:ascii="Verdana" w:hAnsi="Verdana"/>
          <w:color w:val="333333"/>
          <w:sz w:val="21"/>
          <w:shd w:val="clear" w:color="auto" w:fill="FFFFFF"/>
        </w:rPr>
        <w:t>开发的开源驱动，我们需要先将其屏蔽才能安装</w:t>
      </w:r>
      <w:r>
        <w:rPr>
          <w:rFonts w:ascii="Verdana" w:hAnsi="Verdana"/>
          <w:color w:val="333333"/>
          <w:sz w:val="21"/>
          <w:shd w:val="clear" w:color="auto" w:fill="FFFFFF"/>
        </w:rPr>
        <w:t>NVIDIA</w:t>
      </w:r>
      <w:r>
        <w:rPr>
          <w:rFonts w:ascii="Verdana" w:hAnsi="Verdana"/>
          <w:color w:val="333333"/>
          <w:sz w:val="21"/>
          <w:shd w:val="clear" w:color="auto" w:fill="FFFFFF"/>
        </w:rPr>
        <w:t>官方驱动。</w:t>
      </w:r>
      <w:r>
        <w:rPr>
          <w:rFonts w:ascii="Verdana" w:hAnsi="Verdana"/>
          <w:color w:val="333333"/>
          <w:sz w:val="21"/>
          <w:shd w:val="clear" w:color="auto" w:fill="FFFFFF"/>
        </w:rPr>
        <w:t> </w:t>
      </w:r>
      <w:r>
        <w:rPr>
          <w:rFonts w:ascii="Verdana" w:hAnsi="Verdana"/>
          <w:color w:val="333333"/>
          <w:sz w:val="21"/>
          <w:shd w:val="clear" w:color="auto" w:fill="FFFFFF"/>
        </w:rPr>
        <w:t>所以我们要先把驱动加到黑名单</w:t>
      </w:r>
      <w:r>
        <w:rPr>
          <w:rFonts w:ascii="Verdana" w:hAnsi="Verdana"/>
          <w:color w:val="333333"/>
          <w:sz w:val="21"/>
          <w:shd w:val="clear" w:color="auto" w:fill="FFFFFF"/>
        </w:rPr>
        <w:t>blacklist.conf</w:t>
      </w:r>
      <w:r>
        <w:rPr>
          <w:rFonts w:ascii="Verdana" w:hAnsi="Verdana"/>
          <w:color w:val="333333"/>
          <w:sz w:val="21"/>
          <w:shd w:val="clear" w:color="auto" w:fill="FFFFFF"/>
        </w:rPr>
        <w:t>里</w:t>
      </w:r>
    </w:p>
    <w:p w14:paraId="2DC3A75C" w14:textId="35D6918A" w:rsidR="00923E3C" w:rsidRDefault="00923E3C" w:rsidP="00923E3C">
      <w:pPr>
        <w:pStyle w:val="--5"/>
        <w:ind w:left="840" w:firstLineChars="0" w:firstLine="0"/>
        <w:rPr>
          <w:rFonts w:ascii="DejaVu Sans Mono" w:hAnsi="DejaVu Sans Mono" w:cs="DejaVu Sans Mono"/>
          <w:color w:val="4F4F4F"/>
          <w:sz w:val="21"/>
          <w:shd w:val="clear" w:color="auto" w:fill="F6F8FA"/>
        </w:rPr>
      </w:pPr>
      <w:r>
        <w:rPr>
          <w:rStyle w:val="hljs-builtin"/>
          <w:rFonts w:ascii="微软雅黑" w:eastAsia="微软雅黑" w:hAnsi="微软雅黑" w:hint="eastAsia"/>
          <w:color w:val="4F4F4F"/>
          <w:sz w:val="21"/>
        </w:rPr>
        <w:t>sudo</w:t>
      </w:r>
      <w:r>
        <w:rPr>
          <w:rFonts w:ascii="DejaVu Sans Mono" w:hAnsi="DejaVu Sans Mono" w:cs="DejaVu Sans Mono"/>
          <w:color w:val="4F4F4F"/>
          <w:sz w:val="21"/>
          <w:shd w:val="clear" w:color="auto" w:fill="F6F8FA"/>
        </w:rPr>
        <w:t xml:space="preserve"> vi</w:t>
      </w:r>
      <w:r>
        <w:rPr>
          <w:rFonts w:ascii="DejaVu Sans Mono" w:hAnsi="DejaVu Sans Mono" w:cs="DejaVu Sans Mono" w:hint="eastAsia"/>
          <w:color w:val="4F4F4F"/>
          <w:sz w:val="21"/>
          <w:shd w:val="clear" w:color="auto" w:fill="F6F8FA"/>
        </w:rPr>
        <w:t>m</w:t>
      </w:r>
      <w:r>
        <w:rPr>
          <w:rFonts w:ascii="DejaVu Sans Mono" w:hAnsi="DejaVu Sans Mono" w:cs="DejaVu Sans Mono"/>
          <w:color w:val="4F4F4F"/>
          <w:sz w:val="21"/>
          <w:shd w:val="clear" w:color="auto" w:fill="F6F8FA"/>
        </w:rPr>
        <w:t xml:space="preserve"> /etc/modprobe.d/blacklist-nouveau.conf</w:t>
      </w:r>
    </w:p>
    <w:p w14:paraId="3480374F" w14:textId="54C65AB9" w:rsidR="00923E3C" w:rsidRDefault="00923E3C" w:rsidP="00923E3C">
      <w:pPr>
        <w:pStyle w:val="--5"/>
        <w:ind w:left="840" w:firstLineChars="0" w:firstLine="0"/>
        <w:rPr>
          <w:rFonts w:ascii="Verdana" w:hAnsi="Verdana"/>
          <w:color w:val="333333"/>
          <w:sz w:val="21"/>
          <w:shd w:val="clear" w:color="auto" w:fill="FFFFFF"/>
        </w:rPr>
      </w:pPr>
      <w:r>
        <w:rPr>
          <w:rFonts w:ascii="Verdana" w:hAnsi="Verdana" w:hint="eastAsia"/>
          <w:color w:val="333333"/>
          <w:sz w:val="21"/>
          <w:shd w:val="clear" w:color="auto" w:fill="FFFFFF"/>
        </w:rPr>
        <w:t>并添加：（按</w:t>
      </w:r>
      <w:r>
        <w:rPr>
          <w:rFonts w:ascii="Verdana" w:hAnsi="Verdana" w:hint="eastAsia"/>
          <w:color w:val="333333"/>
          <w:sz w:val="21"/>
          <w:shd w:val="clear" w:color="auto" w:fill="FFFFFF"/>
        </w:rPr>
        <w:t>i</w:t>
      </w:r>
      <w:r>
        <w:rPr>
          <w:rFonts w:ascii="Verdana" w:hAnsi="Verdana" w:hint="eastAsia"/>
          <w:color w:val="333333"/>
          <w:sz w:val="21"/>
          <w:shd w:val="clear" w:color="auto" w:fill="FFFFFF"/>
        </w:rPr>
        <w:t>进入输入模式，可以开始编辑文字）</w:t>
      </w:r>
    </w:p>
    <w:p w14:paraId="4E4087E9" w14:textId="77777777" w:rsidR="00923E3C" w:rsidRPr="00923E3C" w:rsidRDefault="00923E3C" w:rsidP="00923E3C">
      <w:pPr>
        <w:pStyle w:val="--5"/>
        <w:ind w:left="840" w:firstLine="420"/>
        <w:rPr>
          <w:rFonts w:ascii="Verdana" w:hAnsi="Verdana"/>
          <w:color w:val="333333"/>
          <w:sz w:val="21"/>
          <w:shd w:val="clear" w:color="auto" w:fill="FFFFFF"/>
        </w:rPr>
      </w:pPr>
      <w:r w:rsidRPr="00923E3C">
        <w:rPr>
          <w:rFonts w:ascii="Verdana" w:hAnsi="Verdana"/>
          <w:color w:val="333333"/>
          <w:sz w:val="21"/>
          <w:shd w:val="clear" w:color="auto" w:fill="FFFFFF"/>
        </w:rPr>
        <w:t>blacklist nouveau</w:t>
      </w:r>
    </w:p>
    <w:p w14:paraId="40174751" w14:textId="59C75C5A" w:rsidR="00923E3C" w:rsidRDefault="00923E3C" w:rsidP="00923E3C">
      <w:pPr>
        <w:pStyle w:val="--5"/>
        <w:ind w:left="840" w:firstLine="420"/>
        <w:rPr>
          <w:rFonts w:ascii="Verdana" w:hAnsi="Verdana"/>
          <w:color w:val="333333"/>
          <w:sz w:val="21"/>
          <w:shd w:val="clear" w:color="auto" w:fill="FFFFFF"/>
        </w:rPr>
      </w:pPr>
      <w:r w:rsidRPr="00923E3C">
        <w:rPr>
          <w:rFonts w:ascii="Verdana" w:hAnsi="Verdana"/>
          <w:color w:val="333333"/>
          <w:sz w:val="21"/>
          <w:shd w:val="clear" w:color="auto" w:fill="FFFFFF"/>
        </w:rPr>
        <w:t>options nouveau modeset=</w:t>
      </w:r>
      <w:r>
        <w:rPr>
          <w:rFonts w:ascii="Verdana" w:hAnsi="Verdana"/>
          <w:color w:val="333333"/>
          <w:sz w:val="21"/>
          <w:shd w:val="clear" w:color="auto" w:fill="FFFFFF"/>
        </w:rPr>
        <w:t>0</w:t>
      </w:r>
    </w:p>
    <w:p w14:paraId="6007C738" w14:textId="742501D9" w:rsidR="00923E3C" w:rsidRDefault="00923E3C" w:rsidP="00923E3C">
      <w:pPr>
        <w:pStyle w:val="--5"/>
        <w:ind w:left="840" w:firstLineChars="0" w:firstLine="0"/>
      </w:pPr>
      <w:r>
        <w:rPr>
          <w:rFonts w:hint="eastAsia"/>
        </w:rPr>
        <w:t>添加完（：</w:t>
      </w:r>
      <w:r>
        <w:rPr>
          <w:rFonts w:hint="eastAsia"/>
        </w:rPr>
        <w:t>wq</w:t>
      </w:r>
      <w:r>
        <w:t>(</w:t>
      </w:r>
      <w:r>
        <w:rPr>
          <w:rFonts w:hint="eastAsia"/>
        </w:rPr>
        <w:t>保存退出</w:t>
      </w:r>
      <w:r>
        <w:t>)</w:t>
      </w:r>
      <w:r>
        <w:rPr>
          <w:rFonts w:hint="eastAsia"/>
        </w:rPr>
        <w:t>）</w:t>
      </w:r>
      <w:r w:rsidR="005D5FC3">
        <w:rPr>
          <w:rFonts w:hint="eastAsia"/>
        </w:rPr>
        <w:t>再</w:t>
      </w:r>
      <w:r>
        <w:rPr>
          <w:rFonts w:hint="eastAsia"/>
        </w:rPr>
        <w:t>更新一下：</w:t>
      </w:r>
    </w:p>
    <w:p w14:paraId="246E4A94" w14:textId="5F5F9524" w:rsidR="00923E3C" w:rsidRDefault="00923E3C" w:rsidP="00923E3C">
      <w:pPr>
        <w:pStyle w:val="--5"/>
        <w:ind w:left="840" w:firstLineChars="0" w:firstLine="0"/>
        <w:rPr>
          <w:rFonts w:ascii="DejaVu Sans Mono" w:hAnsi="DejaVu Sans Mono" w:cs="DejaVu Sans Mono"/>
          <w:color w:val="383A42"/>
          <w:sz w:val="21"/>
          <w:shd w:val="clear" w:color="auto" w:fill="FAFAFA"/>
        </w:rPr>
      </w:pPr>
      <w:r>
        <w:tab/>
      </w:r>
      <w:r>
        <w:rPr>
          <w:rFonts w:ascii="DejaVu Sans Mono" w:hAnsi="DejaVu Sans Mono" w:cs="DejaVu Sans Mono"/>
          <w:color w:val="383A42"/>
          <w:sz w:val="21"/>
          <w:shd w:val="clear" w:color="auto" w:fill="FAFAFA"/>
        </w:rPr>
        <w:t>sudo update-initramfs -u</w:t>
      </w:r>
    </w:p>
    <w:p w14:paraId="70E97CE9" w14:textId="480A3584" w:rsidR="00923E3C" w:rsidRPr="005D5FC3" w:rsidRDefault="00923E3C" w:rsidP="00923E3C">
      <w:pPr>
        <w:pStyle w:val="--5"/>
        <w:ind w:left="840" w:firstLineChars="0" w:firstLine="0"/>
      </w:pPr>
      <w:r w:rsidRPr="005D5FC3">
        <w:rPr>
          <w:rFonts w:hint="eastAsia"/>
        </w:rPr>
        <w:t>重启系统</w:t>
      </w:r>
    </w:p>
    <w:p w14:paraId="4AB3F500" w14:textId="6E998EE2" w:rsidR="00923E3C" w:rsidRDefault="00923E3C" w:rsidP="00923E3C">
      <w:pPr>
        <w:pStyle w:val="--5"/>
        <w:ind w:left="840" w:firstLineChars="0" w:firstLine="0"/>
      </w:pPr>
      <w:r w:rsidRPr="00923E3C">
        <w:rPr>
          <w:rFonts w:hint="eastAsia"/>
        </w:rPr>
        <w:t>确认下</w:t>
      </w:r>
      <w:r w:rsidRPr="00923E3C">
        <w:t>Nouveau</w:t>
      </w:r>
      <w:r w:rsidRPr="00923E3C">
        <w:t>是已经被禁用</w:t>
      </w:r>
      <w:r>
        <w:rPr>
          <w:rFonts w:hint="eastAsia"/>
        </w:rPr>
        <w:t>：</w:t>
      </w:r>
    </w:p>
    <w:p w14:paraId="140B7581" w14:textId="4A63CF4B" w:rsidR="00923E3C" w:rsidRDefault="00923E3C" w:rsidP="00923E3C">
      <w:pPr>
        <w:pStyle w:val="--5"/>
        <w:ind w:left="840" w:firstLineChars="0" w:firstLine="420"/>
        <w:rPr>
          <w:rFonts w:ascii="DejaVu Sans Mono" w:hAnsi="DejaVu Sans Mono" w:cs="DejaVu Sans Mono"/>
          <w:color w:val="383A42"/>
          <w:sz w:val="21"/>
          <w:shd w:val="clear" w:color="auto" w:fill="FAFAFA"/>
        </w:rPr>
      </w:pPr>
      <w:r>
        <w:rPr>
          <w:rFonts w:ascii="DejaVu Sans Mono" w:hAnsi="DejaVu Sans Mono" w:cs="DejaVu Sans Mono"/>
          <w:color w:val="383A42"/>
          <w:sz w:val="21"/>
          <w:shd w:val="clear" w:color="auto" w:fill="FAFAFA"/>
        </w:rPr>
        <w:t>lsmod | grep nouveau</w:t>
      </w:r>
    </w:p>
    <w:p w14:paraId="72144AE8" w14:textId="510CD7C5" w:rsidR="00923E3C" w:rsidRDefault="00923E3C" w:rsidP="00923E3C">
      <w:pPr>
        <w:pStyle w:val="--5"/>
        <w:ind w:left="840" w:firstLineChars="0" w:firstLine="0"/>
      </w:pPr>
      <w:r w:rsidRPr="00923E3C">
        <w:rPr>
          <w:rFonts w:hint="eastAsia"/>
        </w:rPr>
        <w:t>没有输出什么东西，说明已经成功关闭了</w:t>
      </w:r>
    </w:p>
    <w:p w14:paraId="74BE771B" w14:textId="2B115A70" w:rsidR="00127207" w:rsidRDefault="00127207" w:rsidP="00127207">
      <w:pPr>
        <w:pStyle w:val="--5"/>
        <w:numPr>
          <w:ilvl w:val="0"/>
          <w:numId w:val="9"/>
        </w:numPr>
        <w:ind w:firstLineChars="0"/>
      </w:pPr>
      <w:r>
        <w:rPr>
          <w:rFonts w:hint="eastAsia"/>
        </w:rPr>
        <w:t>若没进入纯文本模式，请进入纯文本模式</w:t>
      </w:r>
      <w:r>
        <w:rPr>
          <w:rFonts w:hint="eastAsia"/>
        </w:rPr>
        <w:t>Ctrl</w:t>
      </w:r>
      <w:r>
        <w:t>+Alt+F1,</w:t>
      </w:r>
    </w:p>
    <w:p w14:paraId="46335CFB" w14:textId="67422521" w:rsidR="00127207" w:rsidRDefault="00127207" w:rsidP="00923E3C">
      <w:pPr>
        <w:pStyle w:val="--5"/>
        <w:ind w:left="840" w:firstLineChars="0" w:firstLine="0"/>
      </w:pPr>
      <w:r>
        <w:rPr>
          <w:rFonts w:hint="eastAsia"/>
        </w:rPr>
        <w:t>输入登录名：</w:t>
      </w:r>
      <w:r>
        <w:rPr>
          <w:rFonts w:hint="eastAsia"/>
        </w:rPr>
        <w:t>llcrobot</w:t>
      </w:r>
    </w:p>
    <w:p w14:paraId="76D9A106" w14:textId="447A0891" w:rsidR="00923E3C" w:rsidRDefault="00127207" w:rsidP="00127207">
      <w:pPr>
        <w:pStyle w:val="--5"/>
        <w:ind w:left="840" w:firstLineChars="0" w:firstLine="0"/>
      </w:pPr>
      <w:r>
        <w:rPr>
          <w:rFonts w:hint="eastAsia"/>
        </w:rPr>
        <w:t>输入密码：（注意不要用小键盘输入，会出问题）</w:t>
      </w:r>
    </w:p>
    <w:p w14:paraId="45501305" w14:textId="77777777" w:rsidR="00455CE9" w:rsidRDefault="00455CE9" w:rsidP="00923E3C">
      <w:pPr>
        <w:pStyle w:val="--5"/>
        <w:ind w:left="840" w:firstLineChars="0" w:firstLine="0"/>
      </w:pPr>
    </w:p>
    <w:p w14:paraId="0E6C4266" w14:textId="7FC08400" w:rsidR="00455CE9" w:rsidRDefault="00455CE9" w:rsidP="00455CE9">
      <w:pPr>
        <w:pStyle w:val="--5"/>
        <w:numPr>
          <w:ilvl w:val="0"/>
          <w:numId w:val="9"/>
        </w:numPr>
        <w:ind w:firstLineChars="0"/>
      </w:pPr>
      <w:r w:rsidRPr="00455CE9">
        <w:rPr>
          <w:rFonts w:hint="eastAsia"/>
        </w:rPr>
        <w:t>关闭</w:t>
      </w:r>
      <w:r w:rsidRPr="00455CE9">
        <w:t>X-window</w:t>
      </w:r>
      <w:r w:rsidRPr="00455CE9">
        <w:t>服务</w:t>
      </w:r>
    </w:p>
    <w:p w14:paraId="42DEFDEF" w14:textId="47123D6E" w:rsidR="00455CE9" w:rsidRDefault="00455CE9" w:rsidP="00455CE9">
      <w:pPr>
        <w:pStyle w:val="--5"/>
        <w:ind w:left="480" w:firstLineChars="0" w:firstLine="360"/>
      </w:pPr>
      <w:r>
        <w:rPr>
          <w:rFonts w:hint="eastAsia"/>
        </w:rPr>
        <w:t>s</w:t>
      </w:r>
      <w:r>
        <w:t>udo service lightdm stop</w:t>
      </w:r>
      <w:r>
        <w:rPr>
          <w:rFonts w:hint="eastAsia"/>
        </w:rPr>
        <w:t>（成功的话没有输出什么东西）</w:t>
      </w:r>
    </w:p>
    <w:p w14:paraId="21CB7CEE" w14:textId="7D851571" w:rsidR="00455CE9" w:rsidRDefault="009A5927" w:rsidP="009A5927">
      <w:pPr>
        <w:pStyle w:val="--5"/>
        <w:numPr>
          <w:ilvl w:val="0"/>
          <w:numId w:val="9"/>
        </w:numPr>
        <w:ind w:firstLineChars="0"/>
      </w:pPr>
      <w:r>
        <w:rPr>
          <w:rFonts w:hint="eastAsia"/>
        </w:rPr>
        <w:t>安装</w:t>
      </w:r>
    </w:p>
    <w:p w14:paraId="3683E8C1" w14:textId="126405D7" w:rsidR="009A5927" w:rsidRDefault="009A5927" w:rsidP="009A5927">
      <w:pPr>
        <w:pStyle w:val="--5"/>
        <w:ind w:left="840" w:firstLineChars="0" w:firstLine="0"/>
      </w:pPr>
      <w:r w:rsidRPr="009A5927">
        <w:lastRenderedPageBreak/>
        <w:t>sudo ./NVIDIA-Linux-x86_</w:t>
      </w:r>
      <w:r w:rsidR="00894057">
        <w:rPr>
          <w:rFonts w:hint="eastAsia"/>
        </w:rPr>
        <w:t>xx</w:t>
      </w:r>
      <w:r w:rsidRPr="009A5927">
        <w:t>-</w:t>
      </w:r>
      <w:r w:rsidR="00894057">
        <w:rPr>
          <w:rFonts w:hint="eastAsia"/>
        </w:rPr>
        <w:t>xxx</w:t>
      </w:r>
      <w:r w:rsidRPr="009A5927">
        <w:t>.</w:t>
      </w:r>
      <w:r w:rsidR="00894057">
        <w:t>xx</w:t>
      </w:r>
      <w:r w:rsidRPr="009A5927">
        <w:t xml:space="preserve">.run </w:t>
      </w:r>
      <w:r w:rsidRPr="00BA49A8">
        <w:rPr>
          <w:strike/>
        </w:rPr>
        <w:t>--dkms</w:t>
      </w:r>
      <w:r w:rsidRPr="009A5927">
        <w:t xml:space="preserve"> --no-opengl-files</w:t>
      </w:r>
    </w:p>
    <w:p w14:paraId="2240B7A3" w14:textId="38AECA70" w:rsidR="00EA3792" w:rsidRDefault="00BA49A8" w:rsidP="009A5927">
      <w:pPr>
        <w:pStyle w:val="--5"/>
        <w:ind w:left="840" w:firstLineChars="0" w:firstLine="0"/>
        <w:rPr>
          <w:rFonts w:hint="eastAsia"/>
        </w:rPr>
      </w:pPr>
      <w:r>
        <w:rPr>
          <w:rFonts w:hint="eastAsia"/>
        </w:rPr>
        <w:t>d</w:t>
      </w:r>
      <w:r>
        <w:t>kms</w:t>
      </w:r>
      <w:r>
        <w:rPr>
          <w:rFonts w:hint="eastAsia"/>
        </w:rPr>
        <w:t>工具有才能使用</w:t>
      </w:r>
    </w:p>
    <w:p w14:paraId="3C82110B" w14:textId="77777777" w:rsidR="00EA3792" w:rsidRDefault="00EA3792" w:rsidP="00EA3792">
      <w:pPr>
        <w:pStyle w:val="--5"/>
        <w:ind w:left="840" w:firstLine="480"/>
      </w:pPr>
      <w:r>
        <w:t>-dkms</w:t>
      </w:r>
      <w:r>
        <w:t>（默认开启）在</w:t>
      </w:r>
      <w:r>
        <w:t xml:space="preserve"> kernel </w:t>
      </w:r>
      <w:r>
        <w:t>自行更新时将驱动程序安装至模块中，从而阻止驱动程序重新安装。在</w:t>
      </w:r>
      <w:r>
        <w:t xml:space="preserve"> kernel </w:t>
      </w:r>
      <w:r>
        <w:t>更新期间，</w:t>
      </w:r>
      <w:r>
        <w:t xml:space="preserve">dkms </w:t>
      </w:r>
      <w:r>
        <w:t>触发驱动程序重编译至新的</w:t>
      </w:r>
      <w:r>
        <w:t xml:space="preserve"> kernel </w:t>
      </w:r>
      <w:r>
        <w:t>模块堆栈。</w:t>
      </w:r>
    </w:p>
    <w:p w14:paraId="2B9523F0" w14:textId="4254F347" w:rsidR="00EA3792" w:rsidRDefault="00EA3792" w:rsidP="00EA3792">
      <w:pPr>
        <w:pStyle w:val="--5"/>
        <w:ind w:left="840" w:firstLine="480"/>
      </w:pPr>
      <w:r>
        <w:rPr>
          <w:rFonts w:hint="eastAsia"/>
        </w:rPr>
        <w:t>–</w:t>
      </w:r>
      <w:r>
        <w:t>no-opengl-files</w:t>
      </w:r>
      <w:r>
        <w:t>：表示只安装驱动文件，不安装</w:t>
      </w:r>
      <w:r>
        <w:t>OpenGL</w:t>
      </w:r>
      <w:r>
        <w:t>文件。这个参数不可省略，否则会导致登陆界面死循环，英语一般称为</w:t>
      </w:r>
      <w:r>
        <w:t>”login loop”</w:t>
      </w:r>
      <w:r>
        <w:t>或者</w:t>
      </w:r>
      <w:r>
        <w:t>”stuck in login”</w:t>
      </w:r>
      <w:r>
        <w:t>。</w:t>
      </w:r>
      <w:r w:rsidR="006A783E" w:rsidRPr="006A783E">
        <w:rPr>
          <w:rFonts w:hint="eastAsia"/>
          <w:color w:val="FF0000"/>
        </w:rPr>
        <w:t>如果需要装</w:t>
      </w:r>
      <w:r w:rsidR="006A783E" w:rsidRPr="006A783E">
        <w:rPr>
          <w:rFonts w:hint="eastAsia"/>
          <w:color w:val="FF0000"/>
        </w:rPr>
        <w:t>UE4</w:t>
      </w:r>
      <w:r w:rsidR="006A783E" w:rsidRPr="006A783E">
        <w:rPr>
          <w:rFonts w:hint="eastAsia"/>
          <w:color w:val="FF0000"/>
        </w:rPr>
        <w:t>需要安装</w:t>
      </w:r>
      <w:r w:rsidR="006A783E" w:rsidRPr="006A783E">
        <w:rPr>
          <w:rFonts w:hint="eastAsia"/>
          <w:color w:val="FF0000"/>
        </w:rPr>
        <w:t>Open</w:t>
      </w:r>
      <w:r w:rsidR="006A783E" w:rsidRPr="006A783E">
        <w:rPr>
          <w:color w:val="FF0000"/>
        </w:rPr>
        <w:t>GL,</w:t>
      </w:r>
      <w:r w:rsidR="006A783E" w:rsidRPr="006A783E">
        <w:rPr>
          <w:rFonts w:hint="eastAsia"/>
          <w:color w:val="FF0000"/>
        </w:rPr>
        <w:t>不然无法打开</w:t>
      </w:r>
    </w:p>
    <w:p w14:paraId="5EEEDD04" w14:textId="77777777" w:rsidR="006A783E" w:rsidRDefault="006A783E" w:rsidP="00EA3792">
      <w:pPr>
        <w:pStyle w:val="--5"/>
        <w:ind w:left="840" w:firstLine="480"/>
      </w:pPr>
    </w:p>
    <w:p w14:paraId="13906783" w14:textId="77777777" w:rsidR="00EA3792" w:rsidRDefault="00EA3792" w:rsidP="00EA3792">
      <w:pPr>
        <w:pStyle w:val="--5"/>
        <w:ind w:left="840" w:firstLine="480"/>
      </w:pPr>
      <w:r>
        <w:rPr>
          <w:rFonts w:hint="eastAsia"/>
        </w:rPr>
        <w:t>当然脸红的情况下并不会。</w:t>
      </w:r>
    </w:p>
    <w:p w14:paraId="25DFBE58" w14:textId="77777777" w:rsidR="00EA3792" w:rsidRDefault="00EA3792" w:rsidP="00EA3792">
      <w:pPr>
        <w:pStyle w:val="--5"/>
        <w:ind w:left="840" w:firstLine="480"/>
      </w:pPr>
      <w:r>
        <w:rPr>
          <w:rFonts w:hint="eastAsia"/>
        </w:rPr>
        <w:t>必选参数解释：因为</w:t>
      </w:r>
      <w:r>
        <w:t>NVIDIA</w:t>
      </w:r>
      <w:r>
        <w:t>的驱动默认会安装</w:t>
      </w:r>
      <w:r>
        <w:t>OpenGL</w:t>
      </w:r>
      <w:r>
        <w:t>，而</w:t>
      </w:r>
      <w:r>
        <w:t>Ubuntu</w:t>
      </w:r>
      <w:r>
        <w:t>的内核本身也有</w:t>
      </w:r>
      <w:r>
        <w:t>OpenGL</w:t>
      </w:r>
      <w:r>
        <w:t>、且与</w:t>
      </w:r>
      <w:r>
        <w:t>GUI</w:t>
      </w:r>
      <w:r>
        <w:t>显示息息相关，一旦</w:t>
      </w:r>
      <w:r>
        <w:t>NVIDIA</w:t>
      </w:r>
      <w:r>
        <w:t>的驱动覆写了</w:t>
      </w:r>
      <w:r>
        <w:t>OpenGL</w:t>
      </w:r>
      <w:r>
        <w:t>，在</w:t>
      </w:r>
      <w:r>
        <w:t>GUI</w:t>
      </w:r>
      <w:r>
        <w:t>需要动态链接</w:t>
      </w:r>
      <w:r>
        <w:t>OpenGL</w:t>
      </w:r>
      <w:r>
        <w:t>库的时候就引起问题。</w:t>
      </w:r>
    </w:p>
    <w:p w14:paraId="139600D3" w14:textId="77777777" w:rsidR="00EA3792" w:rsidRDefault="00EA3792" w:rsidP="00EA3792">
      <w:pPr>
        <w:pStyle w:val="--5"/>
        <w:ind w:left="840" w:firstLine="480"/>
      </w:pPr>
      <w:r>
        <w:rPr>
          <w:rFonts w:hint="eastAsia"/>
        </w:rPr>
        <w:t>–</w:t>
      </w:r>
      <w:r>
        <w:t>no-x-check</w:t>
      </w:r>
      <w:r>
        <w:t>：表示安装驱动时不检查</w:t>
      </w:r>
      <w:r>
        <w:t>X</w:t>
      </w:r>
      <w:r>
        <w:t>服务，非必需，我们已经禁用图形界面。</w:t>
      </w:r>
    </w:p>
    <w:p w14:paraId="7CAA63BC" w14:textId="77777777" w:rsidR="00EA3792" w:rsidRDefault="00EA3792" w:rsidP="00EA3792">
      <w:pPr>
        <w:pStyle w:val="--5"/>
        <w:ind w:left="840" w:firstLine="480"/>
      </w:pPr>
      <w:r>
        <w:rPr>
          <w:rFonts w:hint="eastAsia"/>
        </w:rPr>
        <w:t>–</w:t>
      </w:r>
      <w:r>
        <w:t>no-nouveau-check</w:t>
      </w:r>
      <w:r>
        <w:t>：表示安装驱动时不检查</w:t>
      </w:r>
      <w:r>
        <w:t>nouveau</w:t>
      </w:r>
      <w:r>
        <w:t>，非必需，我们已经禁用驱动。</w:t>
      </w:r>
    </w:p>
    <w:p w14:paraId="2FC10F45" w14:textId="77777777" w:rsidR="00EA3792" w:rsidRDefault="00EA3792" w:rsidP="00EA3792">
      <w:pPr>
        <w:pStyle w:val="--5"/>
        <w:ind w:left="840" w:firstLine="480"/>
      </w:pPr>
      <w:r>
        <w:t>-Z, –disable-nouveau</w:t>
      </w:r>
      <w:r>
        <w:t>：禁用</w:t>
      </w:r>
      <w:r>
        <w:t>nouveau</w:t>
      </w:r>
      <w:r>
        <w:t>。此参数非必需，因为之前已经手动禁用了</w:t>
      </w:r>
      <w:r>
        <w:t>nouveau</w:t>
      </w:r>
      <w:r>
        <w:t>。</w:t>
      </w:r>
    </w:p>
    <w:p w14:paraId="1C739A2B" w14:textId="77777777" w:rsidR="00EA3792" w:rsidRDefault="00EA3792" w:rsidP="00EA3792">
      <w:pPr>
        <w:pStyle w:val="--5"/>
        <w:ind w:left="840" w:firstLine="480"/>
      </w:pPr>
      <w:r>
        <w:t>-A</w:t>
      </w:r>
      <w:r>
        <w:t>：查看更多高级选项。</w:t>
      </w:r>
    </w:p>
    <w:p w14:paraId="6F48F5D2" w14:textId="77777777" w:rsidR="00EA3792" w:rsidRDefault="00EA3792" w:rsidP="00EA3792">
      <w:pPr>
        <w:pStyle w:val="--5"/>
        <w:ind w:left="840" w:firstLine="480"/>
      </w:pPr>
    </w:p>
    <w:p w14:paraId="2E096ED3" w14:textId="23EF2F08" w:rsidR="00923E3C" w:rsidRDefault="00455CE9" w:rsidP="00923E3C">
      <w:pPr>
        <w:pStyle w:val="--5"/>
        <w:ind w:left="840" w:firstLineChars="0" w:firstLine="0"/>
      </w:pPr>
      <w:r>
        <w:rPr>
          <w:noProof/>
        </w:rPr>
        <w:drawing>
          <wp:inline distT="0" distB="0" distL="0" distR="0" wp14:anchorId="29EC0A8B" wp14:editId="3FF7E630">
            <wp:extent cx="5760085" cy="4876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FEFE" w14:textId="0672D513" w:rsidR="00127207" w:rsidRDefault="0030142F" w:rsidP="00923E3C">
      <w:pPr>
        <w:pStyle w:val="--5"/>
        <w:ind w:left="840" w:firstLineChars="0" w:firstLine="0"/>
      </w:pPr>
      <w:r>
        <w:rPr>
          <w:noProof/>
        </w:rPr>
        <w:drawing>
          <wp:inline distT="0" distB="0" distL="0" distR="0" wp14:anchorId="3B4CDF04" wp14:editId="7EB87BD0">
            <wp:extent cx="5760085" cy="3435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F850" w14:textId="061051C6" w:rsidR="0030142F" w:rsidRDefault="00E61B36" w:rsidP="00923E3C">
      <w:pPr>
        <w:pStyle w:val="--5"/>
        <w:ind w:left="840" w:firstLineChars="0" w:firstLine="0"/>
      </w:pPr>
      <w:r>
        <w:rPr>
          <w:rFonts w:hint="eastAsia"/>
        </w:rPr>
        <w:t>选择</w:t>
      </w:r>
      <w:r>
        <w:rPr>
          <w:rFonts w:hint="eastAsia"/>
        </w:rPr>
        <w:t>NO</w:t>
      </w:r>
    </w:p>
    <w:p w14:paraId="7ADAEF11" w14:textId="7956B6EB" w:rsidR="0030142F" w:rsidRDefault="0030142F" w:rsidP="00923E3C">
      <w:pPr>
        <w:pStyle w:val="--5"/>
        <w:ind w:left="840" w:firstLineChars="0" w:firstLine="0"/>
      </w:pPr>
      <w:r>
        <w:rPr>
          <w:noProof/>
        </w:rPr>
        <w:drawing>
          <wp:inline distT="0" distB="0" distL="0" distR="0" wp14:anchorId="29F52E71" wp14:editId="2331387A">
            <wp:extent cx="5760085" cy="6172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54E7" w14:textId="01DB5C16" w:rsidR="00475B62" w:rsidRDefault="00E61B36" w:rsidP="00923E3C">
      <w:pPr>
        <w:pStyle w:val="--5"/>
        <w:ind w:left="840" w:firstLineChars="0" w:firstLine="0"/>
      </w:pPr>
      <w:r>
        <w:rPr>
          <w:rFonts w:hint="eastAsia"/>
        </w:rPr>
        <w:t>选择</w:t>
      </w:r>
      <w:r>
        <w:rPr>
          <w:rFonts w:hint="eastAsia"/>
        </w:rPr>
        <w:t>NO</w:t>
      </w:r>
    </w:p>
    <w:p w14:paraId="5BD24B04" w14:textId="24505151" w:rsidR="00475B62" w:rsidRDefault="00475B62" w:rsidP="00923E3C">
      <w:pPr>
        <w:pStyle w:val="--5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5CAAD108" wp14:editId="6B722EBE">
            <wp:extent cx="5760085" cy="10185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5656" w14:textId="47FC6275" w:rsidR="00E61B36" w:rsidRDefault="00E61B36" w:rsidP="00923E3C">
      <w:pPr>
        <w:pStyle w:val="--5"/>
        <w:ind w:left="840" w:firstLineChars="0" w:firstLine="0"/>
      </w:pPr>
      <w:r>
        <w:rPr>
          <w:rFonts w:ascii="微软雅黑" w:eastAsia="微软雅黑" w:hAnsi="微软雅黑" w:hint="eastAsia"/>
          <w:shd w:val="clear" w:color="auto" w:fill="FFFFFF"/>
        </w:rPr>
        <w:t>x-org 最好别安，选no，有的电脑可能导致登录界面黑屏</w:t>
      </w:r>
    </w:p>
    <w:p w14:paraId="7BDA2958" w14:textId="2C41283B" w:rsidR="00E61B36" w:rsidRDefault="00E61B36" w:rsidP="00923E3C">
      <w:pPr>
        <w:pStyle w:val="--5"/>
        <w:ind w:left="840" w:firstLineChars="0" w:firstLine="0"/>
      </w:pPr>
      <w:r>
        <w:rPr>
          <w:noProof/>
        </w:rPr>
        <w:drawing>
          <wp:inline distT="0" distB="0" distL="0" distR="0" wp14:anchorId="4F5EFFED" wp14:editId="51C6B66B">
            <wp:extent cx="5760085" cy="45402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208C" w14:textId="49799B14" w:rsidR="00E61B36" w:rsidRDefault="00E61B36" w:rsidP="00923E3C">
      <w:pPr>
        <w:pStyle w:val="--5"/>
        <w:ind w:left="840" w:firstLineChars="0" w:firstLine="0"/>
      </w:pPr>
    </w:p>
    <w:p w14:paraId="7278123B" w14:textId="03605248" w:rsidR="00DF7421" w:rsidRDefault="00DF7421" w:rsidP="00DF7421">
      <w:pPr>
        <w:pStyle w:val="--5"/>
        <w:numPr>
          <w:ilvl w:val="0"/>
          <w:numId w:val="9"/>
        </w:numPr>
        <w:ind w:firstLineChars="0"/>
      </w:pPr>
      <w:r>
        <w:rPr>
          <w:rFonts w:hint="eastAsia"/>
        </w:rPr>
        <w:t>测试是否安装成功</w:t>
      </w:r>
    </w:p>
    <w:p w14:paraId="1AB09058" w14:textId="5956D00B" w:rsidR="00E61B36" w:rsidRDefault="00E61B36" w:rsidP="00DF7421">
      <w:pPr>
        <w:pStyle w:val="--5"/>
        <w:ind w:left="840" w:firstLineChars="0" w:firstLine="0"/>
      </w:pPr>
      <w:r>
        <w:t>nvidia-smi</w:t>
      </w:r>
    </w:p>
    <w:p w14:paraId="3F21B746" w14:textId="0B80CC47" w:rsidR="00DF7421" w:rsidRDefault="00DF7421" w:rsidP="00DF7421">
      <w:pPr>
        <w:pStyle w:val="--5"/>
        <w:numPr>
          <w:ilvl w:val="0"/>
          <w:numId w:val="9"/>
        </w:numPr>
        <w:ind w:firstLineChars="0"/>
      </w:pPr>
      <w:r>
        <w:rPr>
          <w:rFonts w:hint="eastAsia"/>
        </w:rPr>
        <w:t>开启</w:t>
      </w:r>
      <w:r>
        <w:rPr>
          <w:rFonts w:hint="eastAsia"/>
        </w:rPr>
        <w:t>X-windows</w:t>
      </w:r>
      <w:r>
        <w:rPr>
          <w:rFonts w:hint="eastAsia"/>
        </w:rPr>
        <w:t>服务</w:t>
      </w:r>
    </w:p>
    <w:p w14:paraId="7C1CBD4C" w14:textId="607D7484" w:rsidR="00E61B36" w:rsidRDefault="00E61B36" w:rsidP="00DF7421">
      <w:pPr>
        <w:pStyle w:val="--5"/>
        <w:ind w:left="840" w:firstLineChars="0" w:firstLine="0"/>
      </w:pPr>
      <w:r>
        <w:rPr>
          <w:rFonts w:hint="eastAsia"/>
        </w:rPr>
        <w:t>s</w:t>
      </w:r>
      <w:r>
        <w:t>udo service lightdm start</w:t>
      </w:r>
      <w:r w:rsidR="008F1739">
        <w:rPr>
          <w:rFonts w:hint="eastAsia"/>
        </w:rPr>
        <w:t>（开灯自动就转回登录界面）</w:t>
      </w:r>
    </w:p>
    <w:p w14:paraId="2A9B08FC" w14:textId="77777777" w:rsidR="00E61B36" w:rsidRPr="002F4694" w:rsidRDefault="00E61B36" w:rsidP="00E61B36">
      <w:pPr>
        <w:pStyle w:val="--5"/>
        <w:ind w:left="840" w:firstLineChars="0" w:firstLine="0"/>
      </w:pPr>
    </w:p>
    <w:sectPr w:rsidR="00E61B36" w:rsidRPr="002F4694" w:rsidSect="0079425E">
      <w:footerReference w:type="default" r:id="rId13"/>
      <w:pgSz w:w="11906" w:h="16838"/>
      <w:pgMar w:top="1701" w:right="1134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384772" w14:textId="77777777" w:rsidR="0016621A" w:rsidRDefault="0016621A" w:rsidP="00B63649">
      <w:r>
        <w:separator/>
      </w:r>
    </w:p>
  </w:endnote>
  <w:endnote w:type="continuationSeparator" w:id="0">
    <w:p w14:paraId="352ED04E" w14:textId="77777777" w:rsidR="0016621A" w:rsidRDefault="0016621A" w:rsidP="00B63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wRoman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altName w:val="Sylfaen"/>
    <w:charset w:val="00"/>
    <w:family w:val="modern"/>
    <w:pitch w:val="fixed"/>
    <w:sig w:usb0="E60026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73252586"/>
      <w:docPartObj>
        <w:docPartGallery w:val="Page Numbers (Bottom of Page)"/>
        <w:docPartUnique/>
      </w:docPartObj>
    </w:sdtPr>
    <w:sdtEndPr/>
    <w:sdtContent>
      <w:p w14:paraId="02B6671E" w14:textId="77777777" w:rsidR="00554B98" w:rsidRPr="00BE27CA" w:rsidRDefault="00554B98" w:rsidP="00BE27C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7850" w:rsidRPr="00577850">
          <w:rPr>
            <w:noProof/>
            <w:lang w:val="zh-CN"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C4901" w14:textId="77777777" w:rsidR="0016621A" w:rsidRDefault="0016621A" w:rsidP="00B63649">
      <w:r>
        <w:separator/>
      </w:r>
    </w:p>
  </w:footnote>
  <w:footnote w:type="continuationSeparator" w:id="0">
    <w:p w14:paraId="5CA1CC66" w14:textId="77777777" w:rsidR="0016621A" w:rsidRDefault="0016621A" w:rsidP="00B63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C7040"/>
    <w:multiLevelType w:val="multilevel"/>
    <w:tmpl w:val="1B54D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5C4B56"/>
    <w:multiLevelType w:val="hybridMultilevel"/>
    <w:tmpl w:val="D054BB7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7E8111A"/>
    <w:multiLevelType w:val="multilevel"/>
    <w:tmpl w:val="89DC233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5190216"/>
    <w:multiLevelType w:val="hybridMultilevel"/>
    <w:tmpl w:val="4170F0EC"/>
    <w:lvl w:ilvl="0" w:tplc="CF32513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8F4B5D"/>
    <w:multiLevelType w:val="hybridMultilevel"/>
    <w:tmpl w:val="C8ACFDE6"/>
    <w:lvl w:ilvl="0" w:tplc="2982CE64">
      <w:start w:val="1"/>
      <w:numFmt w:val="decimal"/>
      <w:pStyle w:val="--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596791"/>
    <w:multiLevelType w:val="hybridMultilevel"/>
    <w:tmpl w:val="0584D3C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83B5D28"/>
    <w:multiLevelType w:val="hybridMultilevel"/>
    <w:tmpl w:val="78A23D52"/>
    <w:lvl w:ilvl="0" w:tplc="331C0404">
      <w:start w:val="1"/>
      <w:numFmt w:val="decimal"/>
      <w:lvlText w:val="%1"/>
      <w:lvlJc w:val="left"/>
      <w:pPr>
        <w:ind w:left="420" w:hanging="420"/>
      </w:pPr>
      <w:rPr>
        <w:rFonts w:ascii="黑体" w:eastAsia="黑体" w:hAnsi="黑体" w:hint="eastAsia"/>
        <w:b/>
        <w:i w:val="0"/>
        <w:color w:val="auto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7A4090"/>
    <w:multiLevelType w:val="hybridMultilevel"/>
    <w:tmpl w:val="9D208402"/>
    <w:lvl w:ilvl="0" w:tplc="45925F4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F01371F"/>
    <w:multiLevelType w:val="hybridMultilevel"/>
    <w:tmpl w:val="AF6C579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8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492"/>
    <w:rsid w:val="00000FF9"/>
    <w:rsid w:val="0000163A"/>
    <w:rsid w:val="00001C6A"/>
    <w:rsid w:val="00004185"/>
    <w:rsid w:val="0000777F"/>
    <w:rsid w:val="00010440"/>
    <w:rsid w:val="000122DB"/>
    <w:rsid w:val="00013A5C"/>
    <w:rsid w:val="000143B6"/>
    <w:rsid w:val="00016DF5"/>
    <w:rsid w:val="00016FF7"/>
    <w:rsid w:val="00021228"/>
    <w:rsid w:val="00021770"/>
    <w:rsid w:val="00022BF2"/>
    <w:rsid w:val="00023B9D"/>
    <w:rsid w:val="00023F56"/>
    <w:rsid w:val="00027A72"/>
    <w:rsid w:val="0003210E"/>
    <w:rsid w:val="00032B5A"/>
    <w:rsid w:val="000330BB"/>
    <w:rsid w:val="00037613"/>
    <w:rsid w:val="00043957"/>
    <w:rsid w:val="00044BFE"/>
    <w:rsid w:val="00044D60"/>
    <w:rsid w:val="00045117"/>
    <w:rsid w:val="000471FC"/>
    <w:rsid w:val="00047A6D"/>
    <w:rsid w:val="000518A1"/>
    <w:rsid w:val="00055BEB"/>
    <w:rsid w:val="0005682D"/>
    <w:rsid w:val="00056E27"/>
    <w:rsid w:val="00056EB3"/>
    <w:rsid w:val="00062CEA"/>
    <w:rsid w:val="00063915"/>
    <w:rsid w:val="00064161"/>
    <w:rsid w:val="000645DC"/>
    <w:rsid w:val="000647A0"/>
    <w:rsid w:val="00064F6D"/>
    <w:rsid w:val="00066CA3"/>
    <w:rsid w:val="000677AE"/>
    <w:rsid w:val="00070D20"/>
    <w:rsid w:val="00071083"/>
    <w:rsid w:val="000721BC"/>
    <w:rsid w:val="00076190"/>
    <w:rsid w:val="00080060"/>
    <w:rsid w:val="00080306"/>
    <w:rsid w:val="0008115A"/>
    <w:rsid w:val="000812B5"/>
    <w:rsid w:val="00081BCC"/>
    <w:rsid w:val="00082351"/>
    <w:rsid w:val="00085D7B"/>
    <w:rsid w:val="0009477A"/>
    <w:rsid w:val="000A527F"/>
    <w:rsid w:val="000A58A6"/>
    <w:rsid w:val="000B195C"/>
    <w:rsid w:val="000B3488"/>
    <w:rsid w:val="000B35DC"/>
    <w:rsid w:val="000B493D"/>
    <w:rsid w:val="000B651A"/>
    <w:rsid w:val="000C21B0"/>
    <w:rsid w:val="000C27E8"/>
    <w:rsid w:val="000C30A2"/>
    <w:rsid w:val="000C48FC"/>
    <w:rsid w:val="000C66D5"/>
    <w:rsid w:val="000C7386"/>
    <w:rsid w:val="000C7B73"/>
    <w:rsid w:val="000D0DE2"/>
    <w:rsid w:val="000D0E8C"/>
    <w:rsid w:val="000D1B0E"/>
    <w:rsid w:val="000D236B"/>
    <w:rsid w:val="000D39A5"/>
    <w:rsid w:val="000D4879"/>
    <w:rsid w:val="000D4D4F"/>
    <w:rsid w:val="000D6886"/>
    <w:rsid w:val="000D72E4"/>
    <w:rsid w:val="000E0F6D"/>
    <w:rsid w:val="000F0D30"/>
    <w:rsid w:val="000F7E5A"/>
    <w:rsid w:val="00104CC1"/>
    <w:rsid w:val="001150B7"/>
    <w:rsid w:val="001202A3"/>
    <w:rsid w:val="00120788"/>
    <w:rsid w:val="00122710"/>
    <w:rsid w:val="001239DB"/>
    <w:rsid w:val="00124CE7"/>
    <w:rsid w:val="0012558D"/>
    <w:rsid w:val="00126CD4"/>
    <w:rsid w:val="00127207"/>
    <w:rsid w:val="001273BC"/>
    <w:rsid w:val="001277F5"/>
    <w:rsid w:val="001310F1"/>
    <w:rsid w:val="0013270D"/>
    <w:rsid w:val="0013377E"/>
    <w:rsid w:val="0013512F"/>
    <w:rsid w:val="001354DD"/>
    <w:rsid w:val="00137D9F"/>
    <w:rsid w:val="00137FB3"/>
    <w:rsid w:val="001408F1"/>
    <w:rsid w:val="0014093E"/>
    <w:rsid w:val="00140F40"/>
    <w:rsid w:val="001450AF"/>
    <w:rsid w:val="00145BC7"/>
    <w:rsid w:val="00145E4B"/>
    <w:rsid w:val="00146906"/>
    <w:rsid w:val="00146D48"/>
    <w:rsid w:val="00146E83"/>
    <w:rsid w:val="001471A8"/>
    <w:rsid w:val="00151C71"/>
    <w:rsid w:val="001554E1"/>
    <w:rsid w:val="00155BF1"/>
    <w:rsid w:val="00156C6B"/>
    <w:rsid w:val="001619D8"/>
    <w:rsid w:val="00162411"/>
    <w:rsid w:val="001626E0"/>
    <w:rsid w:val="001645A5"/>
    <w:rsid w:val="00164A18"/>
    <w:rsid w:val="0016621A"/>
    <w:rsid w:val="0017107C"/>
    <w:rsid w:val="00172C39"/>
    <w:rsid w:val="00173FDC"/>
    <w:rsid w:val="00177072"/>
    <w:rsid w:val="0018267D"/>
    <w:rsid w:val="00187D30"/>
    <w:rsid w:val="00192C9D"/>
    <w:rsid w:val="00193A5D"/>
    <w:rsid w:val="00196B83"/>
    <w:rsid w:val="001972D9"/>
    <w:rsid w:val="00197B1D"/>
    <w:rsid w:val="001A0FD9"/>
    <w:rsid w:val="001A39AD"/>
    <w:rsid w:val="001B04E6"/>
    <w:rsid w:val="001B32C2"/>
    <w:rsid w:val="001B3A59"/>
    <w:rsid w:val="001B5CFF"/>
    <w:rsid w:val="001C0FF0"/>
    <w:rsid w:val="001C2A30"/>
    <w:rsid w:val="001C3A65"/>
    <w:rsid w:val="001C446A"/>
    <w:rsid w:val="001D1135"/>
    <w:rsid w:val="001D1DF3"/>
    <w:rsid w:val="001D4F49"/>
    <w:rsid w:val="001D6C2A"/>
    <w:rsid w:val="001D74DC"/>
    <w:rsid w:val="001E005F"/>
    <w:rsid w:val="001E24FC"/>
    <w:rsid w:val="001E273C"/>
    <w:rsid w:val="001F27EE"/>
    <w:rsid w:val="001F2CA1"/>
    <w:rsid w:val="001F526D"/>
    <w:rsid w:val="001F6AF8"/>
    <w:rsid w:val="001F7F06"/>
    <w:rsid w:val="00200C6A"/>
    <w:rsid w:val="002012B3"/>
    <w:rsid w:val="00205265"/>
    <w:rsid w:val="00210201"/>
    <w:rsid w:val="00213AED"/>
    <w:rsid w:val="00214488"/>
    <w:rsid w:val="002164FE"/>
    <w:rsid w:val="00217989"/>
    <w:rsid w:val="002206C0"/>
    <w:rsid w:val="00222246"/>
    <w:rsid w:val="00230736"/>
    <w:rsid w:val="00230E16"/>
    <w:rsid w:val="0023237B"/>
    <w:rsid w:val="0023311B"/>
    <w:rsid w:val="00237126"/>
    <w:rsid w:val="002418E2"/>
    <w:rsid w:val="00241B45"/>
    <w:rsid w:val="002426DA"/>
    <w:rsid w:val="002452E1"/>
    <w:rsid w:val="002509B7"/>
    <w:rsid w:val="00252381"/>
    <w:rsid w:val="00255B07"/>
    <w:rsid w:val="00257857"/>
    <w:rsid w:val="00260F48"/>
    <w:rsid w:val="00261282"/>
    <w:rsid w:val="00261B5B"/>
    <w:rsid w:val="002634F1"/>
    <w:rsid w:val="002643F3"/>
    <w:rsid w:val="00267968"/>
    <w:rsid w:val="0027354D"/>
    <w:rsid w:val="00282243"/>
    <w:rsid w:val="002837CC"/>
    <w:rsid w:val="002854E8"/>
    <w:rsid w:val="002923CA"/>
    <w:rsid w:val="002975BF"/>
    <w:rsid w:val="002A11C7"/>
    <w:rsid w:val="002B278F"/>
    <w:rsid w:val="002B2EE3"/>
    <w:rsid w:val="002B3BC0"/>
    <w:rsid w:val="002B4EF4"/>
    <w:rsid w:val="002C22BF"/>
    <w:rsid w:val="002C2DD7"/>
    <w:rsid w:val="002C4892"/>
    <w:rsid w:val="002C5461"/>
    <w:rsid w:val="002C5EF0"/>
    <w:rsid w:val="002C6676"/>
    <w:rsid w:val="002C73C2"/>
    <w:rsid w:val="002C7F8E"/>
    <w:rsid w:val="002D0607"/>
    <w:rsid w:val="002D080F"/>
    <w:rsid w:val="002D113F"/>
    <w:rsid w:val="002D19A9"/>
    <w:rsid w:val="002D1F7E"/>
    <w:rsid w:val="002D5E86"/>
    <w:rsid w:val="002D5FA3"/>
    <w:rsid w:val="002D698E"/>
    <w:rsid w:val="002E0A1F"/>
    <w:rsid w:val="002E1E34"/>
    <w:rsid w:val="002E36E0"/>
    <w:rsid w:val="002F4694"/>
    <w:rsid w:val="002F5F68"/>
    <w:rsid w:val="002F5F7C"/>
    <w:rsid w:val="0030142F"/>
    <w:rsid w:val="00301FA8"/>
    <w:rsid w:val="00303156"/>
    <w:rsid w:val="00306C5E"/>
    <w:rsid w:val="00307AAA"/>
    <w:rsid w:val="0031458E"/>
    <w:rsid w:val="003145D1"/>
    <w:rsid w:val="00314A1D"/>
    <w:rsid w:val="00316541"/>
    <w:rsid w:val="00317531"/>
    <w:rsid w:val="003241A5"/>
    <w:rsid w:val="00324947"/>
    <w:rsid w:val="00324E17"/>
    <w:rsid w:val="00325E5E"/>
    <w:rsid w:val="00326F9A"/>
    <w:rsid w:val="00330C04"/>
    <w:rsid w:val="00334477"/>
    <w:rsid w:val="00335C7B"/>
    <w:rsid w:val="003428E6"/>
    <w:rsid w:val="00342BD8"/>
    <w:rsid w:val="00344A05"/>
    <w:rsid w:val="00346E44"/>
    <w:rsid w:val="00346F8E"/>
    <w:rsid w:val="003505CF"/>
    <w:rsid w:val="00351537"/>
    <w:rsid w:val="003542D3"/>
    <w:rsid w:val="003600AE"/>
    <w:rsid w:val="003628FE"/>
    <w:rsid w:val="00362B27"/>
    <w:rsid w:val="0037478E"/>
    <w:rsid w:val="00377BD9"/>
    <w:rsid w:val="00377FF1"/>
    <w:rsid w:val="0038467A"/>
    <w:rsid w:val="00385851"/>
    <w:rsid w:val="00386F71"/>
    <w:rsid w:val="0039326D"/>
    <w:rsid w:val="00394948"/>
    <w:rsid w:val="00395B07"/>
    <w:rsid w:val="003A0FA6"/>
    <w:rsid w:val="003A40FC"/>
    <w:rsid w:val="003B00CA"/>
    <w:rsid w:val="003B2143"/>
    <w:rsid w:val="003B25EC"/>
    <w:rsid w:val="003B36A0"/>
    <w:rsid w:val="003B58D5"/>
    <w:rsid w:val="003B7213"/>
    <w:rsid w:val="003C076C"/>
    <w:rsid w:val="003C4074"/>
    <w:rsid w:val="003C4782"/>
    <w:rsid w:val="003C5B27"/>
    <w:rsid w:val="003C74D7"/>
    <w:rsid w:val="003C7BD2"/>
    <w:rsid w:val="003D4B99"/>
    <w:rsid w:val="003D6A2F"/>
    <w:rsid w:val="003E04CD"/>
    <w:rsid w:val="003E1451"/>
    <w:rsid w:val="003E27AC"/>
    <w:rsid w:val="003E50D1"/>
    <w:rsid w:val="003E62B2"/>
    <w:rsid w:val="003E7474"/>
    <w:rsid w:val="003F018E"/>
    <w:rsid w:val="003F213B"/>
    <w:rsid w:val="003F395F"/>
    <w:rsid w:val="003F4B75"/>
    <w:rsid w:val="003F5103"/>
    <w:rsid w:val="003F5235"/>
    <w:rsid w:val="00402158"/>
    <w:rsid w:val="00402CB6"/>
    <w:rsid w:val="00403507"/>
    <w:rsid w:val="00404101"/>
    <w:rsid w:val="0040708D"/>
    <w:rsid w:val="00411A38"/>
    <w:rsid w:val="0041483C"/>
    <w:rsid w:val="004202D6"/>
    <w:rsid w:val="004221B4"/>
    <w:rsid w:val="00427F3B"/>
    <w:rsid w:val="0043028D"/>
    <w:rsid w:val="004342F4"/>
    <w:rsid w:val="004346B5"/>
    <w:rsid w:val="004370DF"/>
    <w:rsid w:val="0044107B"/>
    <w:rsid w:val="00444F3F"/>
    <w:rsid w:val="00445501"/>
    <w:rsid w:val="00447D49"/>
    <w:rsid w:val="00447F63"/>
    <w:rsid w:val="00450097"/>
    <w:rsid w:val="00453ADE"/>
    <w:rsid w:val="004545CE"/>
    <w:rsid w:val="00455CE9"/>
    <w:rsid w:val="0046161E"/>
    <w:rsid w:val="00462062"/>
    <w:rsid w:val="004630E5"/>
    <w:rsid w:val="00464D51"/>
    <w:rsid w:val="00464E6D"/>
    <w:rsid w:val="004715E4"/>
    <w:rsid w:val="00473B7C"/>
    <w:rsid w:val="004740DD"/>
    <w:rsid w:val="00474DE6"/>
    <w:rsid w:val="00475B62"/>
    <w:rsid w:val="004779B2"/>
    <w:rsid w:val="004873B7"/>
    <w:rsid w:val="00487BAD"/>
    <w:rsid w:val="00490EA2"/>
    <w:rsid w:val="00491767"/>
    <w:rsid w:val="00493440"/>
    <w:rsid w:val="00494EAE"/>
    <w:rsid w:val="004950EB"/>
    <w:rsid w:val="004958C7"/>
    <w:rsid w:val="0049724F"/>
    <w:rsid w:val="00497A7C"/>
    <w:rsid w:val="004A636E"/>
    <w:rsid w:val="004B4C54"/>
    <w:rsid w:val="004B6122"/>
    <w:rsid w:val="004B6344"/>
    <w:rsid w:val="004B747F"/>
    <w:rsid w:val="004D26A8"/>
    <w:rsid w:val="004D6B75"/>
    <w:rsid w:val="004E01B0"/>
    <w:rsid w:val="004E0825"/>
    <w:rsid w:val="004E2036"/>
    <w:rsid w:val="004E6CAE"/>
    <w:rsid w:val="004F1600"/>
    <w:rsid w:val="004F291B"/>
    <w:rsid w:val="004F5DB1"/>
    <w:rsid w:val="00501782"/>
    <w:rsid w:val="005056DC"/>
    <w:rsid w:val="005057B3"/>
    <w:rsid w:val="00507A20"/>
    <w:rsid w:val="005132C5"/>
    <w:rsid w:val="00515351"/>
    <w:rsid w:val="00523EC5"/>
    <w:rsid w:val="005248CB"/>
    <w:rsid w:val="00524CDE"/>
    <w:rsid w:val="00525E3E"/>
    <w:rsid w:val="005268A2"/>
    <w:rsid w:val="005349D5"/>
    <w:rsid w:val="00535A92"/>
    <w:rsid w:val="005366FC"/>
    <w:rsid w:val="0054275D"/>
    <w:rsid w:val="00542929"/>
    <w:rsid w:val="00550AAC"/>
    <w:rsid w:val="00554B98"/>
    <w:rsid w:val="00554BEC"/>
    <w:rsid w:val="005574BE"/>
    <w:rsid w:val="0056546C"/>
    <w:rsid w:val="00567614"/>
    <w:rsid w:val="005703A6"/>
    <w:rsid w:val="00571168"/>
    <w:rsid w:val="00575BE7"/>
    <w:rsid w:val="00577850"/>
    <w:rsid w:val="00581F21"/>
    <w:rsid w:val="00582DEB"/>
    <w:rsid w:val="005843DB"/>
    <w:rsid w:val="00584B04"/>
    <w:rsid w:val="0058581E"/>
    <w:rsid w:val="00586ECA"/>
    <w:rsid w:val="0059013A"/>
    <w:rsid w:val="00592043"/>
    <w:rsid w:val="00592E6B"/>
    <w:rsid w:val="0059788A"/>
    <w:rsid w:val="005A1E47"/>
    <w:rsid w:val="005A5E7C"/>
    <w:rsid w:val="005B28B4"/>
    <w:rsid w:val="005B4F24"/>
    <w:rsid w:val="005C28C6"/>
    <w:rsid w:val="005C3C4F"/>
    <w:rsid w:val="005D128F"/>
    <w:rsid w:val="005D1DF3"/>
    <w:rsid w:val="005D268E"/>
    <w:rsid w:val="005D3522"/>
    <w:rsid w:val="005D3EC9"/>
    <w:rsid w:val="005D5FC3"/>
    <w:rsid w:val="005D6A58"/>
    <w:rsid w:val="005E3A7B"/>
    <w:rsid w:val="005E3D2A"/>
    <w:rsid w:val="005E578F"/>
    <w:rsid w:val="005E69E3"/>
    <w:rsid w:val="005F4852"/>
    <w:rsid w:val="005F52CB"/>
    <w:rsid w:val="005F5E82"/>
    <w:rsid w:val="005F7DFB"/>
    <w:rsid w:val="00602B2E"/>
    <w:rsid w:val="0060397D"/>
    <w:rsid w:val="00603B2E"/>
    <w:rsid w:val="00603BF1"/>
    <w:rsid w:val="00603ED3"/>
    <w:rsid w:val="006055FE"/>
    <w:rsid w:val="00605ACE"/>
    <w:rsid w:val="00606227"/>
    <w:rsid w:val="0060624D"/>
    <w:rsid w:val="0060656E"/>
    <w:rsid w:val="00607430"/>
    <w:rsid w:val="00610259"/>
    <w:rsid w:val="006102C1"/>
    <w:rsid w:val="00612AB9"/>
    <w:rsid w:val="006156EC"/>
    <w:rsid w:val="00622290"/>
    <w:rsid w:val="00622B11"/>
    <w:rsid w:val="00622C44"/>
    <w:rsid w:val="006234C3"/>
    <w:rsid w:val="00624D68"/>
    <w:rsid w:val="006322FB"/>
    <w:rsid w:val="00633D4F"/>
    <w:rsid w:val="00636D27"/>
    <w:rsid w:val="006374D3"/>
    <w:rsid w:val="00645D47"/>
    <w:rsid w:val="00645F5A"/>
    <w:rsid w:val="00645FFB"/>
    <w:rsid w:val="006517E6"/>
    <w:rsid w:val="00653C81"/>
    <w:rsid w:val="00656EC7"/>
    <w:rsid w:val="00657838"/>
    <w:rsid w:val="0065796F"/>
    <w:rsid w:val="006610F5"/>
    <w:rsid w:val="006620B6"/>
    <w:rsid w:val="00663132"/>
    <w:rsid w:val="006650C9"/>
    <w:rsid w:val="006664E4"/>
    <w:rsid w:val="0067045F"/>
    <w:rsid w:val="006733B8"/>
    <w:rsid w:val="006753C5"/>
    <w:rsid w:val="00675508"/>
    <w:rsid w:val="00675EDC"/>
    <w:rsid w:val="00682090"/>
    <w:rsid w:val="00682317"/>
    <w:rsid w:val="00682C6C"/>
    <w:rsid w:val="00683381"/>
    <w:rsid w:val="0068423E"/>
    <w:rsid w:val="006849E0"/>
    <w:rsid w:val="0068524D"/>
    <w:rsid w:val="00690D17"/>
    <w:rsid w:val="00691322"/>
    <w:rsid w:val="006915F5"/>
    <w:rsid w:val="006965FB"/>
    <w:rsid w:val="00696AC9"/>
    <w:rsid w:val="00697B74"/>
    <w:rsid w:val="006A2155"/>
    <w:rsid w:val="006A3465"/>
    <w:rsid w:val="006A3AE1"/>
    <w:rsid w:val="006A4865"/>
    <w:rsid w:val="006A783E"/>
    <w:rsid w:val="006B0FBE"/>
    <w:rsid w:val="006B2506"/>
    <w:rsid w:val="006B3DFA"/>
    <w:rsid w:val="006B57E5"/>
    <w:rsid w:val="006C18F6"/>
    <w:rsid w:val="006C25F7"/>
    <w:rsid w:val="006C5916"/>
    <w:rsid w:val="006C6BEC"/>
    <w:rsid w:val="006C740B"/>
    <w:rsid w:val="006D233E"/>
    <w:rsid w:val="006D42BB"/>
    <w:rsid w:val="006D463D"/>
    <w:rsid w:val="006D47C8"/>
    <w:rsid w:val="006D639A"/>
    <w:rsid w:val="006D799E"/>
    <w:rsid w:val="006D7EC9"/>
    <w:rsid w:val="006E03DC"/>
    <w:rsid w:val="006E1AFF"/>
    <w:rsid w:val="006E2738"/>
    <w:rsid w:val="006E27FB"/>
    <w:rsid w:val="006E5A96"/>
    <w:rsid w:val="006E7474"/>
    <w:rsid w:val="006F051A"/>
    <w:rsid w:val="006F0ED2"/>
    <w:rsid w:val="006F1BF3"/>
    <w:rsid w:val="006F3E64"/>
    <w:rsid w:val="006F4FE6"/>
    <w:rsid w:val="006F5C54"/>
    <w:rsid w:val="0070095E"/>
    <w:rsid w:val="00702DE1"/>
    <w:rsid w:val="007042B7"/>
    <w:rsid w:val="007103D6"/>
    <w:rsid w:val="00710440"/>
    <w:rsid w:val="00713A7E"/>
    <w:rsid w:val="00716A84"/>
    <w:rsid w:val="00721C96"/>
    <w:rsid w:val="00721DEA"/>
    <w:rsid w:val="00722773"/>
    <w:rsid w:val="00723740"/>
    <w:rsid w:val="00727F52"/>
    <w:rsid w:val="00732406"/>
    <w:rsid w:val="007429E5"/>
    <w:rsid w:val="00742A62"/>
    <w:rsid w:val="00746C18"/>
    <w:rsid w:val="00750794"/>
    <w:rsid w:val="0075186D"/>
    <w:rsid w:val="00751F79"/>
    <w:rsid w:val="00753F69"/>
    <w:rsid w:val="00754093"/>
    <w:rsid w:val="00754223"/>
    <w:rsid w:val="00755A13"/>
    <w:rsid w:val="00755B43"/>
    <w:rsid w:val="00757324"/>
    <w:rsid w:val="007607CA"/>
    <w:rsid w:val="007614EC"/>
    <w:rsid w:val="0076271D"/>
    <w:rsid w:val="00762B05"/>
    <w:rsid w:val="00762B78"/>
    <w:rsid w:val="00763EF8"/>
    <w:rsid w:val="0076485E"/>
    <w:rsid w:val="0076487D"/>
    <w:rsid w:val="00776EFF"/>
    <w:rsid w:val="00777E6B"/>
    <w:rsid w:val="0078321D"/>
    <w:rsid w:val="00784505"/>
    <w:rsid w:val="00785DF0"/>
    <w:rsid w:val="00790A07"/>
    <w:rsid w:val="00790FF6"/>
    <w:rsid w:val="007935FD"/>
    <w:rsid w:val="00793910"/>
    <w:rsid w:val="0079425E"/>
    <w:rsid w:val="007948D7"/>
    <w:rsid w:val="00794A86"/>
    <w:rsid w:val="00796CF1"/>
    <w:rsid w:val="007A0BF1"/>
    <w:rsid w:val="007A164C"/>
    <w:rsid w:val="007A18FD"/>
    <w:rsid w:val="007A2C71"/>
    <w:rsid w:val="007A3921"/>
    <w:rsid w:val="007A3C3A"/>
    <w:rsid w:val="007A51E1"/>
    <w:rsid w:val="007B0BD4"/>
    <w:rsid w:val="007B253E"/>
    <w:rsid w:val="007B30D3"/>
    <w:rsid w:val="007B3C6B"/>
    <w:rsid w:val="007B4E23"/>
    <w:rsid w:val="007B6A24"/>
    <w:rsid w:val="007C0221"/>
    <w:rsid w:val="007C0753"/>
    <w:rsid w:val="007C09D7"/>
    <w:rsid w:val="007C2A59"/>
    <w:rsid w:val="007C3EC2"/>
    <w:rsid w:val="007C4284"/>
    <w:rsid w:val="007C4690"/>
    <w:rsid w:val="007C4F8A"/>
    <w:rsid w:val="007C7AFD"/>
    <w:rsid w:val="007D205C"/>
    <w:rsid w:val="007D3214"/>
    <w:rsid w:val="007D35EF"/>
    <w:rsid w:val="007D3909"/>
    <w:rsid w:val="007D4962"/>
    <w:rsid w:val="007D6A01"/>
    <w:rsid w:val="007D75E2"/>
    <w:rsid w:val="007D78B8"/>
    <w:rsid w:val="007F28F4"/>
    <w:rsid w:val="007F2BED"/>
    <w:rsid w:val="007F4786"/>
    <w:rsid w:val="007F62DD"/>
    <w:rsid w:val="008028C8"/>
    <w:rsid w:val="00802A99"/>
    <w:rsid w:val="00805B3B"/>
    <w:rsid w:val="00807B6D"/>
    <w:rsid w:val="008101A6"/>
    <w:rsid w:val="00810FD9"/>
    <w:rsid w:val="008110D9"/>
    <w:rsid w:val="00812409"/>
    <w:rsid w:val="00813078"/>
    <w:rsid w:val="0081682F"/>
    <w:rsid w:val="0081724D"/>
    <w:rsid w:val="008202F1"/>
    <w:rsid w:val="008207F1"/>
    <w:rsid w:val="00821A11"/>
    <w:rsid w:val="00822B53"/>
    <w:rsid w:val="008242E9"/>
    <w:rsid w:val="00825291"/>
    <w:rsid w:val="00830763"/>
    <w:rsid w:val="00830AC4"/>
    <w:rsid w:val="00834BA5"/>
    <w:rsid w:val="00841CBE"/>
    <w:rsid w:val="008453B3"/>
    <w:rsid w:val="00846A21"/>
    <w:rsid w:val="008523BE"/>
    <w:rsid w:val="00853958"/>
    <w:rsid w:val="0085429E"/>
    <w:rsid w:val="00856FD6"/>
    <w:rsid w:val="00857349"/>
    <w:rsid w:val="008600F7"/>
    <w:rsid w:val="008609D6"/>
    <w:rsid w:val="00860B85"/>
    <w:rsid w:val="00860C25"/>
    <w:rsid w:val="00862D17"/>
    <w:rsid w:val="008642A2"/>
    <w:rsid w:val="00864D68"/>
    <w:rsid w:val="00870999"/>
    <w:rsid w:val="00870F55"/>
    <w:rsid w:val="00875B04"/>
    <w:rsid w:val="00880E62"/>
    <w:rsid w:val="0088179E"/>
    <w:rsid w:val="00886ABB"/>
    <w:rsid w:val="00887EF0"/>
    <w:rsid w:val="008907FF"/>
    <w:rsid w:val="0089146B"/>
    <w:rsid w:val="00894057"/>
    <w:rsid w:val="008947E4"/>
    <w:rsid w:val="00897475"/>
    <w:rsid w:val="008A031A"/>
    <w:rsid w:val="008A21E3"/>
    <w:rsid w:val="008A44E8"/>
    <w:rsid w:val="008A47A5"/>
    <w:rsid w:val="008A4B76"/>
    <w:rsid w:val="008A5465"/>
    <w:rsid w:val="008B0768"/>
    <w:rsid w:val="008B0FE5"/>
    <w:rsid w:val="008B66E9"/>
    <w:rsid w:val="008B76A2"/>
    <w:rsid w:val="008C2256"/>
    <w:rsid w:val="008C3E52"/>
    <w:rsid w:val="008C7C09"/>
    <w:rsid w:val="008D03BF"/>
    <w:rsid w:val="008D1867"/>
    <w:rsid w:val="008D5A0F"/>
    <w:rsid w:val="008D6337"/>
    <w:rsid w:val="008D7454"/>
    <w:rsid w:val="008E0382"/>
    <w:rsid w:val="008E13CE"/>
    <w:rsid w:val="008E593B"/>
    <w:rsid w:val="008F0AC1"/>
    <w:rsid w:val="008F0D7C"/>
    <w:rsid w:val="008F14CC"/>
    <w:rsid w:val="008F1739"/>
    <w:rsid w:val="00900BA4"/>
    <w:rsid w:val="00900BBE"/>
    <w:rsid w:val="00901230"/>
    <w:rsid w:val="009028D8"/>
    <w:rsid w:val="00904E89"/>
    <w:rsid w:val="00905418"/>
    <w:rsid w:val="00906FB8"/>
    <w:rsid w:val="0091093B"/>
    <w:rsid w:val="00913BC4"/>
    <w:rsid w:val="009155DF"/>
    <w:rsid w:val="00923E3C"/>
    <w:rsid w:val="0092570B"/>
    <w:rsid w:val="0093456A"/>
    <w:rsid w:val="0093527C"/>
    <w:rsid w:val="00940273"/>
    <w:rsid w:val="009412A9"/>
    <w:rsid w:val="00941A8C"/>
    <w:rsid w:val="00941C12"/>
    <w:rsid w:val="00943302"/>
    <w:rsid w:val="009452F0"/>
    <w:rsid w:val="00945D7E"/>
    <w:rsid w:val="00945D7F"/>
    <w:rsid w:val="00947773"/>
    <w:rsid w:val="00952AFC"/>
    <w:rsid w:val="0095421D"/>
    <w:rsid w:val="0096013C"/>
    <w:rsid w:val="0096014A"/>
    <w:rsid w:val="00964584"/>
    <w:rsid w:val="009656E5"/>
    <w:rsid w:val="00965B7D"/>
    <w:rsid w:val="0096737D"/>
    <w:rsid w:val="00970F3E"/>
    <w:rsid w:val="0097373B"/>
    <w:rsid w:val="00973DBE"/>
    <w:rsid w:val="0097414A"/>
    <w:rsid w:val="00977771"/>
    <w:rsid w:val="00980B63"/>
    <w:rsid w:val="0098185F"/>
    <w:rsid w:val="00981D1E"/>
    <w:rsid w:val="00982BBF"/>
    <w:rsid w:val="0098365A"/>
    <w:rsid w:val="00983FE5"/>
    <w:rsid w:val="009851BD"/>
    <w:rsid w:val="009855F9"/>
    <w:rsid w:val="00986F49"/>
    <w:rsid w:val="009874AE"/>
    <w:rsid w:val="00987F1F"/>
    <w:rsid w:val="00991F3E"/>
    <w:rsid w:val="009A2106"/>
    <w:rsid w:val="009A50F4"/>
    <w:rsid w:val="009A5473"/>
    <w:rsid w:val="009A5927"/>
    <w:rsid w:val="009A5F1B"/>
    <w:rsid w:val="009A623C"/>
    <w:rsid w:val="009B50D6"/>
    <w:rsid w:val="009B5929"/>
    <w:rsid w:val="009B6420"/>
    <w:rsid w:val="009C56EE"/>
    <w:rsid w:val="009C64A6"/>
    <w:rsid w:val="009D350D"/>
    <w:rsid w:val="009D3946"/>
    <w:rsid w:val="009D7102"/>
    <w:rsid w:val="009D75DC"/>
    <w:rsid w:val="009D76BB"/>
    <w:rsid w:val="009D7DB8"/>
    <w:rsid w:val="009E2625"/>
    <w:rsid w:val="009E3002"/>
    <w:rsid w:val="009E3017"/>
    <w:rsid w:val="009E3BF8"/>
    <w:rsid w:val="009E6567"/>
    <w:rsid w:val="009E6C45"/>
    <w:rsid w:val="009F0838"/>
    <w:rsid w:val="009F1D6C"/>
    <w:rsid w:val="009F2095"/>
    <w:rsid w:val="009F21B4"/>
    <w:rsid w:val="009F2D3C"/>
    <w:rsid w:val="009F7B58"/>
    <w:rsid w:val="00A0237C"/>
    <w:rsid w:val="00A02D27"/>
    <w:rsid w:val="00A07FC4"/>
    <w:rsid w:val="00A1160F"/>
    <w:rsid w:val="00A1592C"/>
    <w:rsid w:val="00A17A84"/>
    <w:rsid w:val="00A216F9"/>
    <w:rsid w:val="00A227B0"/>
    <w:rsid w:val="00A26F69"/>
    <w:rsid w:val="00A275B7"/>
    <w:rsid w:val="00A30D4B"/>
    <w:rsid w:val="00A325DB"/>
    <w:rsid w:val="00A34B17"/>
    <w:rsid w:val="00A35533"/>
    <w:rsid w:val="00A4076E"/>
    <w:rsid w:val="00A436AD"/>
    <w:rsid w:val="00A445B1"/>
    <w:rsid w:val="00A45D1E"/>
    <w:rsid w:val="00A4682F"/>
    <w:rsid w:val="00A47BAD"/>
    <w:rsid w:val="00A50BAC"/>
    <w:rsid w:val="00A50CDD"/>
    <w:rsid w:val="00A54280"/>
    <w:rsid w:val="00A56F4A"/>
    <w:rsid w:val="00A64346"/>
    <w:rsid w:val="00A66310"/>
    <w:rsid w:val="00A66ED8"/>
    <w:rsid w:val="00A716EC"/>
    <w:rsid w:val="00A72BAE"/>
    <w:rsid w:val="00A76421"/>
    <w:rsid w:val="00A76A2F"/>
    <w:rsid w:val="00A82AD6"/>
    <w:rsid w:val="00A83212"/>
    <w:rsid w:val="00A848CC"/>
    <w:rsid w:val="00A86604"/>
    <w:rsid w:val="00A91B1E"/>
    <w:rsid w:val="00A9207B"/>
    <w:rsid w:val="00A94669"/>
    <w:rsid w:val="00AA1795"/>
    <w:rsid w:val="00AA30A0"/>
    <w:rsid w:val="00AA58FC"/>
    <w:rsid w:val="00AA6A0D"/>
    <w:rsid w:val="00AA78A8"/>
    <w:rsid w:val="00AB3ED8"/>
    <w:rsid w:val="00AB4A2D"/>
    <w:rsid w:val="00AB5338"/>
    <w:rsid w:val="00AC0500"/>
    <w:rsid w:val="00AC45A6"/>
    <w:rsid w:val="00AC6987"/>
    <w:rsid w:val="00AC7435"/>
    <w:rsid w:val="00AD0FF3"/>
    <w:rsid w:val="00AD151F"/>
    <w:rsid w:val="00AD4EBF"/>
    <w:rsid w:val="00AD52D6"/>
    <w:rsid w:val="00AD5F5C"/>
    <w:rsid w:val="00AD7C2F"/>
    <w:rsid w:val="00AE02C5"/>
    <w:rsid w:val="00AE224B"/>
    <w:rsid w:val="00AE347A"/>
    <w:rsid w:val="00AE46E1"/>
    <w:rsid w:val="00AE55C6"/>
    <w:rsid w:val="00AE577D"/>
    <w:rsid w:val="00AE6E70"/>
    <w:rsid w:val="00AE6EFC"/>
    <w:rsid w:val="00AE7110"/>
    <w:rsid w:val="00AE71E1"/>
    <w:rsid w:val="00AF0EAF"/>
    <w:rsid w:val="00AF3DDD"/>
    <w:rsid w:val="00AF3F04"/>
    <w:rsid w:val="00B01117"/>
    <w:rsid w:val="00B02D8E"/>
    <w:rsid w:val="00B052CF"/>
    <w:rsid w:val="00B10327"/>
    <w:rsid w:val="00B126FA"/>
    <w:rsid w:val="00B13C45"/>
    <w:rsid w:val="00B14229"/>
    <w:rsid w:val="00B1473A"/>
    <w:rsid w:val="00B1705F"/>
    <w:rsid w:val="00B20259"/>
    <w:rsid w:val="00B228EE"/>
    <w:rsid w:val="00B26D3B"/>
    <w:rsid w:val="00B26F76"/>
    <w:rsid w:val="00B3035C"/>
    <w:rsid w:val="00B3428D"/>
    <w:rsid w:val="00B35492"/>
    <w:rsid w:val="00B37D13"/>
    <w:rsid w:val="00B4033B"/>
    <w:rsid w:val="00B4058E"/>
    <w:rsid w:val="00B422E7"/>
    <w:rsid w:val="00B424C0"/>
    <w:rsid w:val="00B43507"/>
    <w:rsid w:val="00B46FCE"/>
    <w:rsid w:val="00B505D4"/>
    <w:rsid w:val="00B517BA"/>
    <w:rsid w:val="00B51EF1"/>
    <w:rsid w:val="00B5402F"/>
    <w:rsid w:val="00B54C10"/>
    <w:rsid w:val="00B62D7E"/>
    <w:rsid w:val="00B63649"/>
    <w:rsid w:val="00B63681"/>
    <w:rsid w:val="00B656AB"/>
    <w:rsid w:val="00B658D8"/>
    <w:rsid w:val="00B65F51"/>
    <w:rsid w:val="00B65FF3"/>
    <w:rsid w:val="00B6644F"/>
    <w:rsid w:val="00B72A2F"/>
    <w:rsid w:val="00B733B4"/>
    <w:rsid w:val="00B7361F"/>
    <w:rsid w:val="00B746E5"/>
    <w:rsid w:val="00B757D4"/>
    <w:rsid w:val="00B8698C"/>
    <w:rsid w:val="00B91DAE"/>
    <w:rsid w:val="00B93350"/>
    <w:rsid w:val="00B93C25"/>
    <w:rsid w:val="00B94A70"/>
    <w:rsid w:val="00BA1409"/>
    <w:rsid w:val="00BA1ECB"/>
    <w:rsid w:val="00BA22D0"/>
    <w:rsid w:val="00BA49A8"/>
    <w:rsid w:val="00BA77D9"/>
    <w:rsid w:val="00BB0B39"/>
    <w:rsid w:val="00BB27DB"/>
    <w:rsid w:val="00BB2A66"/>
    <w:rsid w:val="00BB60B2"/>
    <w:rsid w:val="00BC1E10"/>
    <w:rsid w:val="00BC29FC"/>
    <w:rsid w:val="00BC5E9C"/>
    <w:rsid w:val="00BC7070"/>
    <w:rsid w:val="00BD4623"/>
    <w:rsid w:val="00BD5A1A"/>
    <w:rsid w:val="00BD769E"/>
    <w:rsid w:val="00BD7AE9"/>
    <w:rsid w:val="00BE0552"/>
    <w:rsid w:val="00BE1444"/>
    <w:rsid w:val="00BE27CA"/>
    <w:rsid w:val="00BE3C86"/>
    <w:rsid w:val="00BE3F48"/>
    <w:rsid w:val="00BF0BD4"/>
    <w:rsid w:val="00BF2B4D"/>
    <w:rsid w:val="00BF3DC8"/>
    <w:rsid w:val="00BF3F89"/>
    <w:rsid w:val="00BF5736"/>
    <w:rsid w:val="00BF7295"/>
    <w:rsid w:val="00BF7A86"/>
    <w:rsid w:val="00BF7B36"/>
    <w:rsid w:val="00C01AFF"/>
    <w:rsid w:val="00C029BF"/>
    <w:rsid w:val="00C03B09"/>
    <w:rsid w:val="00C03BBE"/>
    <w:rsid w:val="00C06861"/>
    <w:rsid w:val="00C06E86"/>
    <w:rsid w:val="00C10196"/>
    <w:rsid w:val="00C1191A"/>
    <w:rsid w:val="00C12993"/>
    <w:rsid w:val="00C1308A"/>
    <w:rsid w:val="00C136C2"/>
    <w:rsid w:val="00C16C95"/>
    <w:rsid w:val="00C177D4"/>
    <w:rsid w:val="00C21651"/>
    <w:rsid w:val="00C2185F"/>
    <w:rsid w:val="00C24B50"/>
    <w:rsid w:val="00C24EA4"/>
    <w:rsid w:val="00C260D6"/>
    <w:rsid w:val="00C26DA6"/>
    <w:rsid w:val="00C26FB4"/>
    <w:rsid w:val="00C27831"/>
    <w:rsid w:val="00C318D7"/>
    <w:rsid w:val="00C362E4"/>
    <w:rsid w:val="00C374DC"/>
    <w:rsid w:val="00C37754"/>
    <w:rsid w:val="00C42F50"/>
    <w:rsid w:val="00C44BCD"/>
    <w:rsid w:val="00C47124"/>
    <w:rsid w:val="00C5443A"/>
    <w:rsid w:val="00C54DF8"/>
    <w:rsid w:val="00C54E3E"/>
    <w:rsid w:val="00C55D8E"/>
    <w:rsid w:val="00C561B9"/>
    <w:rsid w:val="00C61A8F"/>
    <w:rsid w:val="00C66048"/>
    <w:rsid w:val="00C71368"/>
    <w:rsid w:val="00C71C97"/>
    <w:rsid w:val="00C72A24"/>
    <w:rsid w:val="00C77721"/>
    <w:rsid w:val="00C803CE"/>
    <w:rsid w:val="00C836BE"/>
    <w:rsid w:val="00C83BB2"/>
    <w:rsid w:val="00C853F1"/>
    <w:rsid w:val="00C85CD1"/>
    <w:rsid w:val="00C85E53"/>
    <w:rsid w:val="00C90385"/>
    <w:rsid w:val="00C91687"/>
    <w:rsid w:val="00C93A4C"/>
    <w:rsid w:val="00C93A95"/>
    <w:rsid w:val="00C94A24"/>
    <w:rsid w:val="00C95E8E"/>
    <w:rsid w:val="00C96E01"/>
    <w:rsid w:val="00C9707C"/>
    <w:rsid w:val="00C9729C"/>
    <w:rsid w:val="00CA07C8"/>
    <w:rsid w:val="00CA0FC2"/>
    <w:rsid w:val="00CA379B"/>
    <w:rsid w:val="00CA7765"/>
    <w:rsid w:val="00CB03B0"/>
    <w:rsid w:val="00CB2F04"/>
    <w:rsid w:val="00CB3816"/>
    <w:rsid w:val="00CB4425"/>
    <w:rsid w:val="00CB78A6"/>
    <w:rsid w:val="00CC020D"/>
    <w:rsid w:val="00CC05E5"/>
    <w:rsid w:val="00CC3840"/>
    <w:rsid w:val="00CC4A1B"/>
    <w:rsid w:val="00CC505A"/>
    <w:rsid w:val="00CC7154"/>
    <w:rsid w:val="00CD0532"/>
    <w:rsid w:val="00CD1C27"/>
    <w:rsid w:val="00CD4235"/>
    <w:rsid w:val="00CD423B"/>
    <w:rsid w:val="00CE0259"/>
    <w:rsid w:val="00CE23EB"/>
    <w:rsid w:val="00CE6A5E"/>
    <w:rsid w:val="00CF0D4D"/>
    <w:rsid w:val="00CF1186"/>
    <w:rsid w:val="00CF20D1"/>
    <w:rsid w:val="00D02AB5"/>
    <w:rsid w:val="00D05C7C"/>
    <w:rsid w:val="00D06BE3"/>
    <w:rsid w:val="00D0770C"/>
    <w:rsid w:val="00D07910"/>
    <w:rsid w:val="00D10507"/>
    <w:rsid w:val="00D130DC"/>
    <w:rsid w:val="00D1455D"/>
    <w:rsid w:val="00D17A7A"/>
    <w:rsid w:val="00D23948"/>
    <w:rsid w:val="00D26C8B"/>
    <w:rsid w:val="00D26CCE"/>
    <w:rsid w:val="00D34317"/>
    <w:rsid w:val="00D35C6C"/>
    <w:rsid w:val="00D3631A"/>
    <w:rsid w:val="00D36C02"/>
    <w:rsid w:val="00D4065F"/>
    <w:rsid w:val="00D407CF"/>
    <w:rsid w:val="00D439B0"/>
    <w:rsid w:val="00D43AF1"/>
    <w:rsid w:val="00D44793"/>
    <w:rsid w:val="00D46630"/>
    <w:rsid w:val="00D51F44"/>
    <w:rsid w:val="00D55CB6"/>
    <w:rsid w:val="00D577EA"/>
    <w:rsid w:val="00D601E4"/>
    <w:rsid w:val="00D63A3E"/>
    <w:rsid w:val="00D64234"/>
    <w:rsid w:val="00D64DBA"/>
    <w:rsid w:val="00D65FAF"/>
    <w:rsid w:val="00D70DC3"/>
    <w:rsid w:val="00D75952"/>
    <w:rsid w:val="00D75A57"/>
    <w:rsid w:val="00D75D6F"/>
    <w:rsid w:val="00D7652B"/>
    <w:rsid w:val="00D772BB"/>
    <w:rsid w:val="00D77E74"/>
    <w:rsid w:val="00D8134F"/>
    <w:rsid w:val="00D84F57"/>
    <w:rsid w:val="00D85CFA"/>
    <w:rsid w:val="00D9499F"/>
    <w:rsid w:val="00D95708"/>
    <w:rsid w:val="00D96E98"/>
    <w:rsid w:val="00DA08F3"/>
    <w:rsid w:val="00DA2F0B"/>
    <w:rsid w:val="00DA61CF"/>
    <w:rsid w:val="00DA6778"/>
    <w:rsid w:val="00DB0DF6"/>
    <w:rsid w:val="00DB1A02"/>
    <w:rsid w:val="00DB2835"/>
    <w:rsid w:val="00DB498D"/>
    <w:rsid w:val="00DC2014"/>
    <w:rsid w:val="00DC54A4"/>
    <w:rsid w:val="00DC6007"/>
    <w:rsid w:val="00DC696E"/>
    <w:rsid w:val="00DC7299"/>
    <w:rsid w:val="00DC7553"/>
    <w:rsid w:val="00DD2814"/>
    <w:rsid w:val="00DD2C58"/>
    <w:rsid w:val="00DD3139"/>
    <w:rsid w:val="00DD68D0"/>
    <w:rsid w:val="00DD79E6"/>
    <w:rsid w:val="00DD7FE8"/>
    <w:rsid w:val="00DE0C39"/>
    <w:rsid w:val="00DE0D5A"/>
    <w:rsid w:val="00DE355B"/>
    <w:rsid w:val="00DE46ED"/>
    <w:rsid w:val="00DE60C5"/>
    <w:rsid w:val="00DF173E"/>
    <w:rsid w:val="00DF22F6"/>
    <w:rsid w:val="00DF5004"/>
    <w:rsid w:val="00DF519B"/>
    <w:rsid w:val="00DF7421"/>
    <w:rsid w:val="00DF7F57"/>
    <w:rsid w:val="00E01860"/>
    <w:rsid w:val="00E0471F"/>
    <w:rsid w:val="00E056EC"/>
    <w:rsid w:val="00E07492"/>
    <w:rsid w:val="00E101E3"/>
    <w:rsid w:val="00E10D9F"/>
    <w:rsid w:val="00E1735C"/>
    <w:rsid w:val="00E178E6"/>
    <w:rsid w:val="00E21255"/>
    <w:rsid w:val="00E234BA"/>
    <w:rsid w:val="00E27BC7"/>
    <w:rsid w:val="00E36B05"/>
    <w:rsid w:val="00E43B79"/>
    <w:rsid w:val="00E43D57"/>
    <w:rsid w:val="00E453E6"/>
    <w:rsid w:val="00E46C8D"/>
    <w:rsid w:val="00E4775D"/>
    <w:rsid w:val="00E60E08"/>
    <w:rsid w:val="00E61B36"/>
    <w:rsid w:val="00E61E8C"/>
    <w:rsid w:val="00E64269"/>
    <w:rsid w:val="00E6567E"/>
    <w:rsid w:val="00E65C7B"/>
    <w:rsid w:val="00E66350"/>
    <w:rsid w:val="00E70DF7"/>
    <w:rsid w:val="00E71E0E"/>
    <w:rsid w:val="00E7254C"/>
    <w:rsid w:val="00E76B58"/>
    <w:rsid w:val="00E805B4"/>
    <w:rsid w:val="00E82923"/>
    <w:rsid w:val="00E876E9"/>
    <w:rsid w:val="00E877C0"/>
    <w:rsid w:val="00E92EAF"/>
    <w:rsid w:val="00E93583"/>
    <w:rsid w:val="00EA0711"/>
    <w:rsid w:val="00EA09C2"/>
    <w:rsid w:val="00EA13DC"/>
    <w:rsid w:val="00EA1BEA"/>
    <w:rsid w:val="00EA28D1"/>
    <w:rsid w:val="00EA3792"/>
    <w:rsid w:val="00EA5455"/>
    <w:rsid w:val="00EA59D4"/>
    <w:rsid w:val="00EA63B1"/>
    <w:rsid w:val="00EB0BBC"/>
    <w:rsid w:val="00EB1227"/>
    <w:rsid w:val="00EB3802"/>
    <w:rsid w:val="00EB4741"/>
    <w:rsid w:val="00EB5C9A"/>
    <w:rsid w:val="00EC1F60"/>
    <w:rsid w:val="00EC2B49"/>
    <w:rsid w:val="00EC2D67"/>
    <w:rsid w:val="00EC6723"/>
    <w:rsid w:val="00ED0C90"/>
    <w:rsid w:val="00ED0FC4"/>
    <w:rsid w:val="00ED1621"/>
    <w:rsid w:val="00ED3540"/>
    <w:rsid w:val="00ED3ED1"/>
    <w:rsid w:val="00ED51C0"/>
    <w:rsid w:val="00EE06C5"/>
    <w:rsid w:val="00EE2CFB"/>
    <w:rsid w:val="00EE3FE7"/>
    <w:rsid w:val="00EE417E"/>
    <w:rsid w:val="00EE76C0"/>
    <w:rsid w:val="00EF0749"/>
    <w:rsid w:val="00EF5071"/>
    <w:rsid w:val="00EF6608"/>
    <w:rsid w:val="00EF7A49"/>
    <w:rsid w:val="00EF7CC7"/>
    <w:rsid w:val="00F006EA"/>
    <w:rsid w:val="00F00A78"/>
    <w:rsid w:val="00F0118F"/>
    <w:rsid w:val="00F016C6"/>
    <w:rsid w:val="00F0616A"/>
    <w:rsid w:val="00F06FD9"/>
    <w:rsid w:val="00F10F2F"/>
    <w:rsid w:val="00F11282"/>
    <w:rsid w:val="00F1520A"/>
    <w:rsid w:val="00F163D8"/>
    <w:rsid w:val="00F16872"/>
    <w:rsid w:val="00F16D3D"/>
    <w:rsid w:val="00F170B2"/>
    <w:rsid w:val="00F17B68"/>
    <w:rsid w:val="00F22B0B"/>
    <w:rsid w:val="00F23DA1"/>
    <w:rsid w:val="00F26AD8"/>
    <w:rsid w:val="00F27D90"/>
    <w:rsid w:val="00F32EAC"/>
    <w:rsid w:val="00F33258"/>
    <w:rsid w:val="00F46238"/>
    <w:rsid w:val="00F4760A"/>
    <w:rsid w:val="00F50083"/>
    <w:rsid w:val="00F53E75"/>
    <w:rsid w:val="00F6233A"/>
    <w:rsid w:val="00F6641A"/>
    <w:rsid w:val="00F66FFC"/>
    <w:rsid w:val="00F672E8"/>
    <w:rsid w:val="00F74544"/>
    <w:rsid w:val="00F747BD"/>
    <w:rsid w:val="00F76786"/>
    <w:rsid w:val="00F77728"/>
    <w:rsid w:val="00F83C6D"/>
    <w:rsid w:val="00F85E89"/>
    <w:rsid w:val="00F9399C"/>
    <w:rsid w:val="00F95781"/>
    <w:rsid w:val="00F958B7"/>
    <w:rsid w:val="00F95BA3"/>
    <w:rsid w:val="00F967F1"/>
    <w:rsid w:val="00F96DB0"/>
    <w:rsid w:val="00FA0B57"/>
    <w:rsid w:val="00FA293E"/>
    <w:rsid w:val="00FB1D72"/>
    <w:rsid w:val="00FB39B9"/>
    <w:rsid w:val="00FB6B1F"/>
    <w:rsid w:val="00FC46D5"/>
    <w:rsid w:val="00FD2170"/>
    <w:rsid w:val="00FD27A1"/>
    <w:rsid w:val="00FD5293"/>
    <w:rsid w:val="00FD6C21"/>
    <w:rsid w:val="00FD7DBB"/>
    <w:rsid w:val="00FE0113"/>
    <w:rsid w:val="00FE477F"/>
    <w:rsid w:val="00FE5998"/>
    <w:rsid w:val="00FE6785"/>
    <w:rsid w:val="00FE70F7"/>
    <w:rsid w:val="00FF0BD9"/>
    <w:rsid w:val="00FF3051"/>
    <w:rsid w:val="00FF5D9A"/>
    <w:rsid w:val="00FF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7DF11"/>
  <w15:chartTrackingRefBased/>
  <w15:docId w15:val="{1494608F-1640-4161-8D17-3D1B2796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92C9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44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44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77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7A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5F1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5F1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5F1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5F1B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5F1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44E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8A44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877C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17A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A5F1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A5F1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A5F1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A5F1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A5F1B"/>
    <w:rPr>
      <w:rFonts w:asciiTheme="majorHAnsi" w:eastAsiaTheme="majorEastAsia" w:hAnsiTheme="majorHAnsi" w:cstheme="majorBidi"/>
      <w:szCs w:val="21"/>
    </w:rPr>
  </w:style>
  <w:style w:type="paragraph" w:customStyle="1" w:styleId="--0">
    <w:name w:val="-目录题序-"/>
    <w:link w:val="--1"/>
    <w:qFormat/>
    <w:rsid w:val="0096737D"/>
    <w:rPr>
      <w:rFonts w:ascii="Times New Roman" w:hAnsi="Times New Roman" w:cs="Times New Roman"/>
      <w:sz w:val="24"/>
      <w:szCs w:val="24"/>
    </w:rPr>
  </w:style>
  <w:style w:type="character" w:customStyle="1" w:styleId="--1">
    <w:name w:val="-目录题序- 字符"/>
    <w:basedOn w:val="a0"/>
    <w:link w:val="--0"/>
    <w:rsid w:val="0096737D"/>
    <w:rPr>
      <w:rFonts w:ascii="Times New Roman" w:hAnsi="Times New Roman" w:cs="Times New Roman"/>
      <w:sz w:val="24"/>
      <w:szCs w:val="24"/>
    </w:rPr>
  </w:style>
  <w:style w:type="paragraph" w:customStyle="1" w:styleId="-1-">
    <w:name w:val="-目录1级标题-"/>
    <w:link w:val="-1-0"/>
    <w:qFormat/>
    <w:rsid w:val="0096737D"/>
    <w:rPr>
      <w:rFonts w:ascii="黑体" w:eastAsia="黑体" w:hAnsi="黑体" w:cs="Times New Roman"/>
      <w:sz w:val="24"/>
      <w:szCs w:val="24"/>
    </w:rPr>
  </w:style>
  <w:style w:type="character" w:customStyle="1" w:styleId="-1-0">
    <w:name w:val="-目录1级标题- 字符"/>
    <w:basedOn w:val="--1"/>
    <w:link w:val="-1-"/>
    <w:rsid w:val="0096737D"/>
    <w:rPr>
      <w:rFonts w:ascii="黑体" w:eastAsia="黑体" w:hAnsi="黑体" w:cs="Times New Roman"/>
      <w:sz w:val="24"/>
      <w:szCs w:val="24"/>
    </w:rPr>
  </w:style>
  <w:style w:type="paragraph" w:customStyle="1" w:styleId="-2-">
    <w:name w:val="-目录2级标题-"/>
    <w:link w:val="-2-0"/>
    <w:qFormat/>
    <w:rsid w:val="0096737D"/>
    <w:rPr>
      <w:rFonts w:ascii="宋体" w:eastAsia="宋体" w:hAnsi="宋体" w:cs="Times New Roman"/>
      <w:sz w:val="24"/>
      <w:szCs w:val="24"/>
    </w:rPr>
  </w:style>
  <w:style w:type="character" w:customStyle="1" w:styleId="-2-0">
    <w:name w:val="-目录2级标题- 字符"/>
    <w:basedOn w:val="-1-0"/>
    <w:link w:val="-2-"/>
    <w:rsid w:val="0096737D"/>
    <w:rPr>
      <w:rFonts w:ascii="宋体" w:eastAsia="宋体" w:hAnsi="宋体" w:cs="Times New Roman"/>
      <w:sz w:val="24"/>
      <w:szCs w:val="24"/>
    </w:rPr>
  </w:style>
  <w:style w:type="paragraph" w:customStyle="1" w:styleId="-3-">
    <w:name w:val="-目录3级标题-"/>
    <w:link w:val="-3-0"/>
    <w:qFormat/>
    <w:rsid w:val="0096737D"/>
    <w:rPr>
      <w:rFonts w:ascii="宋体" w:eastAsia="宋体" w:hAnsi="宋体" w:cs="Times New Roman"/>
      <w:sz w:val="24"/>
      <w:szCs w:val="24"/>
    </w:rPr>
  </w:style>
  <w:style w:type="character" w:customStyle="1" w:styleId="-3-0">
    <w:name w:val="-目录3级标题- 字符"/>
    <w:basedOn w:val="-1-0"/>
    <w:link w:val="-3-"/>
    <w:rsid w:val="0096737D"/>
    <w:rPr>
      <w:rFonts w:ascii="宋体" w:eastAsia="宋体" w:hAnsi="宋体" w:cs="Times New Roman"/>
      <w:sz w:val="24"/>
      <w:szCs w:val="24"/>
    </w:rPr>
  </w:style>
  <w:style w:type="paragraph" w:customStyle="1" w:styleId="--2">
    <w:name w:val="-目录标题-"/>
    <w:basedOn w:val="--3"/>
    <w:link w:val="--4"/>
    <w:qFormat/>
    <w:rsid w:val="00257857"/>
    <w:rPr>
      <w:b w:val="0"/>
      <w:szCs w:val="32"/>
    </w:rPr>
  </w:style>
  <w:style w:type="paragraph" w:customStyle="1" w:styleId="--3">
    <w:name w:val="-章标题-"/>
    <w:basedOn w:val="a3"/>
    <w:next w:val="--5"/>
    <w:link w:val="--6"/>
    <w:qFormat/>
    <w:rsid w:val="00584B04"/>
    <w:pPr>
      <w:spacing w:line="360" w:lineRule="auto"/>
    </w:pPr>
    <w:rPr>
      <w:rFonts w:ascii="黑体" w:eastAsia="黑体" w:hAnsi="黑体" w:cs="Times New Roman"/>
      <w:szCs w:val="24"/>
    </w:rPr>
  </w:style>
  <w:style w:type="paragraph" w:styleId="a3">
    <w:name w:val="Title"/>
    <w:basedOn w:val="a"/>
    <w:next w:val="a"/>
    <w:link w:val="a4"/>
    <w:uiPriority w:val="10"/>
    <w:qFormat/>
    <w:rsid w:val="00E877C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877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--5">
    <w:name w:val="-正文-"/>
    <w:basedOn w:val="a"/>
    <w:link w:val="--7"/>
    <w:qFormat/>
    <w:rsid w:val="006E2738"/>
    <w:pPr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--7">
    <w:name w:val="-正文- 字符"/>
    <w:basedOn w:val="a0"/>
    <w:link w:val="--5"/>
    <w:rsid w:val="006E2738"/>
    <w:rPr>
      <w:rFonts w:ascii="Times New Roman" w:eastAsia="宋体" w:hAnsi="Times New Roman"/>
      <w:sz w:val="24"/>
    </w:rPr>
  </w:style>
  <w:style w:type="character" w:customStyle="1" w:styleId="--6">
    <w:name w:val="-章标题- 字符"/>
    <w:basedOn w:val="a0"/>
    <w:link w:val="--3"/>
    <w:rsid w:val="00584B04"/>
    <w:rPr>
      <w:rFonts w:ascii="黑体" w:eastAsia="黑体" w:hAnsi="黑体" w:cs="Times New Roman"/>
      <w:b/>
      <w:bCs/>
      <w:sz w:val="32"/>
      <w:szCs w:val="24"/>
    </w:rPr>
  </w:style>
  <w:style w:type="character" w:customStyle="1" w:styleId="--4">
    <w:name w:val="-目录标题- 字符"/>
    <w:basedOn w:val="--1"/>
    <w:link w:val="--2"/>
    <w:rsid w:val="00257857"/>
    <w:rPr>
      <w:rFonts w:ascii="黑体" w:eastAsia="黑体" w:hAnsi="黑体" w:cs="Times New Roman"/>
      <w:bCs/>
      <w:sz w:val="32"/>
      <w:szCs w:val="32"/>
    </w:rPr>
  </w:style>
  <w:style w:type="paragraph" w:customStyle="1" w:styleId="--8">
    <w:name w:val="-封面题目-"/>
    <w:link w:val="--9"/>
    <w:qFormat/>
    <w:rsid w:val="00B3035C"/>
    <w:pPr>
      <w:jc w:val="center"/>
    </w:pPr>
    <w:rPr>
      <w:rFonts w:ascii="黑体" w:eastAsia="黑体" w:hAnsi="黑体" w:cs="Times New Roman"/>
      <w:b/>
      <w:sz w:val="44"/>
      <w:szCs w:val="24"/>
    </w:rPr>
  </w:style>
  <w:style w:type="character" w:customStyle="1" w:styleId="--9">
    <w:name w:val="-封面题目- 字符"/>
    <w:basedOn w:val="-1-0"/>
    <w:link w:val="--8"/>
    <w:rsid w:val="00B3035C"/>
    <w:rPr>
      <w:rFonts w:ascii="黑体" w:eastAsia="黑体" w:hAnsi="黑体" w:cs="Times New Roman"/>
      <w:b/>
      <w:sz w:val="44"/>
      <w:szCs w:val="24"/>
    </w:rPr>
  </w:style>
  <w:style w:type="paragraph" w:customStyle="1" w:styleId="--a">
    <w:name w:val="-节标题-"/>
    <w:basedOn w:val="2"/>
    <w:next w:val="--5"/>
    <w:link w:val="--b"/>
    <w:qFormat/>
    <w:rsid w:val="006E2738"/>
    <w:pPr>
      <w:spacing w:beforeLines="50" w:before="50" w:afterLines="50" w:after="50" w:line="360" w:lineRule="auto"/>
    </w:pPr>
    <w:rPr>
      <w:rFonts w:ascii="黑体" w:eastAsia="黑体" w:hAnsi="黑体" w:cs="Times New Roman"/>
      <w:sz w:val="24"/>
      <w:szCs w:val="24"/>
    </w:rPr>
  </w:style>
  <w:style w:type="character" w:customStyle="1" w:styleId="--b">
    <w:name w:val="-节标题- 字符"/>
    <w:basedOn w:val="a0"/>
    <w:link w:val="--a"/>
    <w:rsid w:val="006E2738"/>
    <w:rPr>
      <w:rFonts w:ascii="黑体" w:eastAsia="黑体" w:hAnsi="黑体" w:cs="Times New Roman"/>
      <w:b/>
      <w:bCs/>
      <w:sz w:val="24"/>
      <w:szCs w:val="24"/>
    </w:rPr>
  </w:style>
  <w:style w:type="paragraph" w:customStyle="1" w:styleId="--c">
    <w:name w:val="-条标题-"/>
    <w:basedOn w:val="3"/>
    <w:next w:val="--5"/>
    <w:link w:val="--d"/>
    <w:qFormat/>
    <w:rsid w:val="006E2738"/>
    <w:pPr>
      <w:spacing w:beforeLines="50" w:before="50" w:afterLines="50" w:after="50" w:line="360" w:lineRule="auto"/>
    </w:pPr>
    <w:rPr>
      <w:rFonts w:ascii="Times New Roman" w:eastAsia="黑体" w:hAnsi="Times New Roman" w:cs="Times New Roman"/>
      <w:b w:val="0"/>
      <w:sz w:val="24"/>
      <w:szCs w:val="24"/>
    </w:rPr>
  </w:style>
  <w:style w:type="character" w:customStyle="1" w:styleId="--d">
    <w:name w:val="-条标题- 字符"/>
    <w:basedOn w:val="a0"/>
    <w:link w:val="--c"/>
    <w:rsid w:val="006E2738"/>
    <w:rPr>
      <w:rFonts w:ascii="Times New Roman" w:eastAsia="黑体" w:hAnsi="Times New Roman" w:cs="Times New Roman"/>
      <w:bCs/>
      <w:sz w:val="24"/>
      <w:szCs w:val="24"/>
    </w:rPr>
  </w:style>
  <w:style w:type="character" w:customStyle="1" w:styleId="--e">
    <w:name w:val="-页码-"/>
    <w:basedOn w:val="a5"/>
    <w:uiPriority w:val="1"/>
    <w:qFormat/>
    <w:rsid w:val="00E877C0"/>
    <w:rPr>
      <w:rFonts w:ascii="Times New Roman" w:eastAsia="Times New Roman" w:hAnsi="Times New Roman"/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E877C0"/>
  </w:style>
  <w:style w:type="paragraph" w:customStyle="1" w:styleId="--f">
    <w:name w:val="-图题-"/>
    <w:next w:val="--5"/>
    <w:link w:val="--f0"/>
    <w:qFormat/>
    <w:rsid w:val="00E64269"/>
    <w:pPr>
      <w:spacing w:line="360" w:lineRule="auto"/>
      <w:jc w:val="center"/>
    </w:pPr>
    <w:rPr>
      <w:rFonts w:ascii="Times New Roman" w:eastAsia="宋体" w:hAnsi="Times New Roman"/>
    </w:rPr>
  </w:style>
  <w:style w:type="character" w:customStyle="1" w:styleId="--f0">
    <w:name w:val="-图题- 字符"/>
    <w:basedOn w:val="a0"/>
    <w:link w:val="--f"/>
    <w:rsid w:val="00E64269"/>
    <w:rPr>
      <w:rFonts w:ascii="Times New Roman" w:eastAsia="宋体" w:hAnsi="Times New Roman"/>
      <w:szCs w:val="21"/>
    </w:rPr>
  </w:style>
  <w:style w:type="paragraph" w:customStyle="1" w:styleId="--f1">
    <w:name w:val="-图注-"/>
    <w:next w:val="--5"/>
    <w:link w:val="--f2"/>
    <w:qFormat/>
    <w:rsid w:val="00E64269"/>
    <w:pPr>
      <w:spacing w:line="360" w:lineRule="auto"/>
      <w:jc w:val="center"/>
    </w:pPr>
    <w:rPr>
      <w:rFonts w:ascii="Times New Roman" w:eastAsia="宋体" w:hAnsi="Times New Roman"/>
      <w:sz w:val="18"/>
    </w:rPr>
  </w:style>
  <w:style w:type="character" w:customStyle="1" w:styleId="--f2">
    <w:name w:val="-图注- 字符"/>
    <w:basedOn w:val="a0"/>
    <w:link w:val="--f1"/>
    <w:rsid w:val="00E64269"/>
    <w:rPr>
      <w:rFonts w:ascii="Times New Roman" w:eastAsia="宋体" w:hAnsi="Times New Roman"/>
      <w:sz w:val="18"/>
      <w:szCs w:val="21"/>
    </w:rPr>
  </w:style>
  <w:style w:type="paragraph" w:styleId="a6">
    <w:name w:val="Date"/>
    <w:basedOn w:val="a"/>
    <w:next w:val="a"/>
    <w:link w:val="a7"/>
    <w:uiPriority w:val="99"/>
    <w:semiHidden/>
    <w:unhideWhenUsed/>
    <w:rsid w:val="00C66048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66048"/>
  </w:style>
  <w:style w:type="paragraph" w:customStyle="1" w:styleId="--f3">
    <w:name w:val="-关键词-"/>
    <w:next w:val="--5"/>
    <w:link w:val="--f4"/>
    <w:qFormat/>
    <w:rsid w:val="002E1E34"/>
    <w:pPr>
      <w:ind w:firstLineChars="200" w:firstLine="200"/>
    </w:pPr>
    <w:rPr>
      <w:rFonts w:ascii="Times New Roman" w:eastAsia="黑体" w:hAnsi="Times New Roman"/>
      <w:b/>
      <w:sz w:val="28"/>
    </w:rPr>
  </w:style>
  <w:style w:type="character" w:customStyle="1" w:styleId="--f4">
    <w:name w:val="-关键词- 字符"/>
    <w:basedOn w:val="a0"/>
    <w:link w:val="--f3"/>
    <w:rsid w:val="002E1E34"/>
    <w:rPr>
      <w:rFonts w:ascii="Times New Roman" w:eastAsia="黑体" w:hAnsi="Times New Roman"/>
      <w:b/>
      <w:sz w:val="28"/>
    </w:rPr>
  </w:style>
  <w:style w:type="paragraph" w:customStyle="1" w:styleId="--f5">
    <w:name w:val="-摘要标题-"/>
    <w:basedOn w:val="1"/>
    <w:next w:val="--5"/>
    <w:link w:val="--f6"/>
    <w:qFormat/>
    <w:rsid w:val="00A45D1E"/>
    <w:pPr>
      <w:spacing w:beforeLines="50" w:before="50" w:afterLines="50" w:after="50" w:line="360" w:lineRule="auto"/>
      <w:jc w:val="center"/>
    </w:pPr>
    <w:rPr>
      <w:rFonts w:ascii="Times New Roman" w:eastAsia="黑体" w:hAnsi="Times New Roman" w:cs="Times New Roman"/>
      <w:b w:val="0"/>
      <w:bCs w:val="0"/>
      <w:sz w:val="32"/>
      <w:szCs w:val="32"/>
    </w:rPr>
  </w:style>
  <w:style w:type="character" w:customStyle="1" w:styleId="--f6">
    <w:name w:val="-摘要标题- 字符"/>
    <w:basedOn w:val="a0"/>
    <w:link w:val="--f5"/>
    <w:rsid w:val="00A45D1E"/>
    <w:rPr>
      <w:rFonts w:ascii="Times New Roman" w:eastAsia="黑体" w:hAnsi="Times New Roman" w:cs="Times New Roman"/>
      <w:kern w:val="44"/>
      <w:sz w:val="32"/>
      <w:szCs w:val="32"/>
    </w:rPr>
  </w:style>
  <w:style w:type="paragraph" w:styleId="TOC2">
    <w:name w:val="toc 2"/>
    <w:next w:val="a"/>
    <w:autoRedefine/>
    <w:uiPriority w:val="39"/>
    <w:unhideWhenUsed/>
    <w:rsid w:val="00FA293E"/>
    <w:pPr>
      <w:spacing w:line="360" w:lineRule="auto"/>
      <w:ind w:leftChars="200" w:left="200"/>
    </w:pPr>
    <w:rPr>
      <w:rFonts w:ascii="Times New Roman" w:eastAsia="宋体" w:hAnsi="Times New Roman"/>
      <w:sz w:val="24"/>
    </w:rPr>
  </w:style>
  <w:style w:type="paragraph" w:styleId="TOC1">
    <w:name w:val="toc 1"/>
    <w:next w:val="a"/>
    <w:uiPriority w:val="39"/>
    <w:unhideWhenUsed/>
    <w:rsid w:val="00334477"/>
    <w:pPr>
      <w:spacing w:line="360" w:lineRule="auto"/>
    </w:pPr>
    <w:rPr>
      <w:rFonts w:ascii="Times New Roman" w:eastAsia="黑体" w:hAnsi="Times New Roman"/>
      <w:sz w:val="24"/>
    </w:rPr>
  </w:style>
  <w:style w:type="paragraph" w:styleId="TOC3">
    <w:name w:val="toc 3"/>
    <w:next w:val="a"/>
    <w:autoRedefine/>
    <w:uiPriority w:val="39"/>
    <w:unhideWhenUsed/>
    <w:rsid w:val="00FA293E"/>
    <w:pPr>
      <w:spacing w:line="360" w:lineRule="auto"/>
      <w:ind w:leftChars="400" w:left="400"/>
    </w:pPr>
    <w:rPr>
      <w:rFonts w:ascii="Times New Roman" w:eastAsia="宋体" w:hAnsi="Times New Roman"/>
      <w:sz w:val="24"/>
    </w:rPr>
  </w:style>
  <w:style w:type="character" w:styleId="a8">
    <w:name w:val="Hyperlink"/>
    <w:basedOn w:val="a0"/>
    <w:uiPriority w:val="99"/>
    <w:unhideWhenUsed/>
    <w:rsid w:val="00BE1444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0F7E5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B63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6364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63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63649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8202F1"/>
    <w:rPr>
      <w:color w:val="954F72" w:themeColor="followedHyperlink"/>
      <w:u w:val="single"/>
    </w:rPr>
  </w:style>
  <w:style w:type="character" w:customStyle="1" w:styleId="annotation">
    <w:name w:val="annotation"/>
    <w:basedOn w:val="a0"/>
    <w:rsid w:val="00AA30A0"/>
  </w:style>
  <w:style w:type="character" w:customStyle="1" w:styleId="keyword">
    <w:name w:val="keyword"/>
    <w:basedOn w:val="a0"/>
    <w:rsid w:val="00AA30A0"/>
  </w:style>
  <w:style w:type="paragraph" w:styleId="HTML">
    <w:name w:val="HTML Preformatted"/>
    <w:basedOn w:val="a"/>
    <w:link w:val="HTML0"/>
    <w:uiPriority w:val="99"/>
    <w:unhideWhenUsed/>
    <w:rsid w:val="00F06F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06FD9"/>
    <w:rPr>
      <w:rFonts w:ascii="宋体" w:eastAsia="宋体" w:hAnsi="宋体" w:cs="宋体"/>
      <w:kern w:val="0"/>
      <w:sz w:val="24"/>
      <w:szCs w:val="24"/>
    </w:rPr>
  </w:style>
  <w:style w:type="paragraph" w:customStyle="1" w:styleId="--f7">
    <w:name w:val="-款标题-"/>
    <w:basedOn w:val="4"/>
    <w:next w:val="--5"/>
    <w:link w:val="--f8"/>
    <w:qFormat/>
    <w:rsid w:val="00FF3051"/>
    <w:pPr>
      <w:spacing w:before="0" w:after="0" w:line="360" w:lineRule="auto"/>
      <w:ind w:firstLineChars="200" w:firstLine="200"/>
    </w:pPr>
    <w:rPr>
      <w:rFonts w:ascii="Times New Roman" w:eastAsia="宋体" w:hAnsi="Times New Roman"/>
      <w:b w:val="0"/>
      <w:sz w:val="24"/>
    </w:rPr>
  </w:style>
  <w:style w:type="character" w:customStyle="1" w:styleId="--f8">
    <w:name w:val="-款标题- 字符"/>
    <w:basedOn w:val="40"/>
    <w:link w:val="--f7"/>
    <w:rsid w:val="00FF3051"/>
    <w:rPr>
      <w:rFonts w:ascii="Times New Roman" w:eastAsia="宋体" w:hAnsi="Times New Roman" w:cstheme="majorBidi"/>
      <w:b w:val="0"/>
      <w:bCs/>
      <w:sz w:val="24"/>
      <w:szCs w:val="28"/>
    </w:rPr>
  </w:style>
  <w:style w:type="paragraph" w:styleId="TOC4">
    <w:name w:val="toc 4"/>
    <w:basedOn w:val="a"/>
    <w:next w:val="a"/>
    <w:autoRedefine/>
    <w:uiPriority w:val="39"/>
    <w:unhideWhenUsed/>
    <w:rsid w:val="00122710"/>
    <w:pPr>
      <w:ind w:leftChars="600" w:left="1260"/>
    </w:pPr>
  </w:style>
  <w:style w:type="table" w:styleId="ae">
    <w:name w:val="Table Grid"/>
    <w:basedOn w:val="a1"/>
    <w:uiPriority w:val="39"/>
    <w:rsid w:val="00C177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-f9">
    <w:name w:val="-项标题-"/>
    <w:basedOn w:val="5"/>
    <w:next w:val="--5"/>
    <w:link w:val="--fa"/>
    <w:qFormat/>
    <w:rsid w:val="00192C9D"/>
    <w:pPr>
      <w:spacing w:before="0" w:after="0" w:line="360" w:lineRule="auto"/>
      <w:ind w:firstLineChars="200" w:firstLine="200"/>
      <w:jc w:val="left"/>
    </w:pPr>
    <w:rPr>
      <w:rFonts w:ascii="Times New Roman" w:eastAsia="宋体" w:hAnsi="Times New Roman"/>
      <w:b w:val="0"/>
      <w:sz w:val="24"/>
    </w:rPr>
  </w:style>
  <w:style w:type="character" w:customStyle="1" w:styleId="--fa">
    <w:name w:val="-项标题- 字符"/>
    <w:basedOn w:val="50"/>
    <w:link w:val="--f9"/>
    <w:rsid w:val="00192C9D"/>
    <w:rPr>
      <w:rFonts w:ascii="Times New Roman" w:eastAsia="宋体" w:hAnsi="Times New Roman"/>
      <w:b w:val="0"/>
      <w:bCs/>
      <w:sz w:val="24"/>
      <w:szCs w:val="28"/>
    </w:rPr>
  </w:style>
  <w:style w:type="paragraph" w:customStyle="1" w:styleId="--">
    <w:name w:val="-参考文献正文-"/>
    <w:basedOn w:val="a"/>
    <w:link w:val="--fb"/>
    <w:qFormat/>
    <w:rsid w:val="00EE06C5"/>
    <w:pPr>
      <w:numPr>
        <w:numId w:val="8"/>
      </w:numPr>
      <w:spacing w:line="360" w:lineRule="auto"/>
      <w:ind w:left="567" w:hanging="567"/>
      <w:jc w:val="left"/>
    </w:pPr>
    <w:rPr>
      <w:rFonts w:ascii="Times New Roman" w:eastAsia="宋体" w:hAnsi="Times New Roman"/>
      <w:sz w:val="24"/>
    </w:rPr>
  </w:style>
  <w:style w:type="character" w:customStyle="1" w:styleId="--fb">
    <w:name w:val="-参考文献正文- 字符"/>
    <w:basedOn w:val="a0"/>
    <w:link w:val="--"/>
    <w:rsid w:val="00EE06C5"/>
    <w:rPr>
      <w:rFonts w:ascii="Times New Roman" w:eastAsia="宋体" w:hAnsi="Times New Roman"/>
      <w:sz w:val="24"/>
    </w:rPr>
  </w:style>
  <w:style w:type="paragraph" w:customStyle="1" w:styleId="af">
    <w:name w:val="表题"/>
    <w:basedOn w:val="--f"/>
    <w:link w:val="af0"/>
    <w:qFormat/>
    <w:rsid w:val="00EC1F60"/>
    <w:rPr>
      <w:rFonts w:eastAsia="黑体"/>
      <w:b/>
    </w:rPr>
  </w:style>
  <w:style w:type="table" w:customStyle="1" w:styleId="af1">
    <w:name w:val="表格内容"/>
    <w:basedOn w:val="a1"/>
    <w:uiPriority w:val="99"/>
    <w:rsid w:val="00EC1F60"/>
    <w:pPr>
      <w:jc w:val="center"/>
    </w:pPr>
    <w:rPr>
      <w:rFonts w:ascii="NewRoman" w:eastAsia="宋体" w:hAnsi="NewRoman"/>
    </w:rPr>
    <w:tblPr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character" w:customStyle="1" w:styleId="af0">
    <w:name w:val="表题 字符"/>
    <w:basedOn w:val="--f0"/>
    <w:link w:val="af"/>
    <w:rsid w:val="00EC1F60"/>
    <w:rPr>
      <w:rFonts w:ascii="Times New Roman" w:eastAsia="黑体" w:hAnsi="Times New Roman"/>
      <w:b/>
      <w:szCs w:val="21"/>
    </w:rPr>
  </w:style>
  <w:style w:type="character" w:customStyle="1" w:styleId="hljs-builtin">
    <w:name w:val="hljs-built_in"/>
    <w:basedOn w:val="a0"/>
    <w:rsid w:val="00923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079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917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4630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5991;&#26723;\&#33258;&#23450;&#20041;%20Office%20&#27169;&#26495;\&#27605;&#19994;&#35770;&#25991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B7D92-075E-4089-AADA-75125D29C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毕业论文模板.dotx</Template>
  <TotalTime>3212</TotalTime>
  <Pages>3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</dc:creator>
  <cp:keywords/>
  <dc:description/>
  <cp:lastModifiedBy>侯 卿</cp:lastModifiedBy>
  <cp:revision>1126</cp:revision>
  <cp:lastPrinted>2018-05-01T06:40:00Z</cp:lastPrinted>
  <dcterms:created xsi:type="dcterms:W3CDTF">2018-04-25T04:25:00Z</dcterms:created>
  <dcterms:modified xsi:type="dcterms:W3CDTF">2020-09-24T08:07:00Z</dcterms:modified>
</cp:coreProperties>
</file>